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493F3" w14:textId="77777777" w:rsidR="00F66591" w:rsidRDefault="00F66591">
      <w:pPr>
        <w:rPr>
          <w:color w:val="C00000"/>
        </w:rPr>
      </w:pPr>
      <w:bookmarkStart w:id="0" w:name="_Hlk97296295"/>
    </w:p>
    <w:p w14:paraId="2BDBE033" w14:textId="77777777" w:rsidR="006340EC" w:rsidRPr="00D66E9E" w:rsidRDefault="00755B77" w:rsidP="006340EC">
      <w:pPr>
        <w:rPr>
          <w:color w:val="808080" w:themeColor="background1" w:themeShade="80"/>
        </w:rPr>
      </w:pPr>
      <w:r w:rsidRPr="00D66E9E">
        <w:rPr>
          <w:color w:val="808080" w:themeColor="background1" w:themeShade="80"/>
        </w:rPr>
        <w:t>T</w:t>
      </w:r>
      <w:r w:rsidR="00911C3F" w:rsidRPr="00D66E9E">
        <w:rPr>
          <w:color w:val="808080" w:themeColor="background1" w:themeShade="80"/>
        </w:rPr>
        <w:t>his cover sheet</w:t>
      </w:r>
      <w:r w:rsidR="00EA001A" w:rsidRPr="00D66E9E">
        <w:rPr>
          <w:color w:val="808080" w:themeColor="background1" w:themeShade="80"/>
        </w:rPr>
        <w:t xml:space="preserve"> </w:t>
      </w:r>
      <w:r w:rsidRPr="00D66E9E">
        <w:rPr>
          <w:color w:val="808080" w:themeColor="background1" w:themeShade="80"/>
        </w:rPr>
        <w:t xml:space="preserve">must be attached </w:t>
      </w:r>
      <w:r w:rsidR="00EA001A" w:rsidRPr="00D66E9E">
        <w:rPr>
          <w:color w:val="808080" w:themeColor="background1" w:themeShade="80"/>
        </w:rPr>
        <w:t xml:space="preserve">to </w:t>
      </w:r>
      <w:r w:rsidRPr="00D66E9E">
        <w:rPr>
          <w:color w:val="808080" w:themeColor="background1" w:themeShade="80"/>
        </w:rPr>
        <w:t xml:space="preserve">all </w:t>
      </w:r>
      <w:r w:rsidR="00EA001A" w:rsidRPr="00D66E9E">
        <w:rPr>
          <w:color w:val="808080" w:themeColor="background1" w:themeShade="80"/>
        </w:rPr>
        <w:t>assessment task</w:t>
      </w:r>
      <w:r w:rsidRPr="00D66E9E">
        <w:rPr>
          <w:color w:val="808080" w:themeColor="background1" w:themeShade="80"/>
        </w:rPr>
        <w:t xml:space="preserve">s submitted through </w:t>
      </w:r>
      <w:r w:rsidR="008255F3" w:rsidRPr="00D66E9E">
        <w:rPr>
          <w:color w:val="808080" w:themeColor="background1" w:themeShade="80"/>
        </w:rPr>
        <w:t xml:space="preserve">Canvas </w:t>
      </w:r>
      <w:r w:rsidRPr="00D66E9E">
        <w:rPr>
          <w:color w:val="808080" w:themeColor="background1" w:themeShade="80"/>
        </w:rPr>
        <w:t>or directly provided to your teacher</w:t>
      </w:r>
      <w:r w:rsidR="00F66591" w:rsidRPr="00D66E9E">
        <w:rPr>
          <w:color w:val="808080" w:themeColor="background1" w:themeShade="80"/>
        </w:rPr>
        <w:t>.</w:t>
      </w:r>
    </w:p>
    <w:p w14:paraId="5E8321FE" w14:textId="77777777" w:rsidR="006340EC" w:rsidRDefault="006340EC" w:rsidP="006340EC">
      <w:pPr>
        <w:rPr>
          <w:color w:val="C00000"/>
        </w:rPr>
      </w:pPr>
    </w:p>
    <w:p w14:paraId="435845AA" w14:textId="77777777" w:rsidR="006340EC" w:rsidRPr="000D03BF" w:rsidRDefault="006340EC" w:rsidP="006340EC">
      <w:pPr>
        <w:rPr>
          <w:rFonts w:cs="Arial"/>
          <w:sz w:val="20"/>
        </w:rPr>
      </w:pPr>
    </w:p>
    <w:tbl>
      <w:tblPr>
        <w:tblStyle w:val="TableGrid"/>
        <w:tblW w:w="96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685"/>
        <w:gridCol w:w="3827"/>
      </w:tblGrid>
      <w:tr w:rsidR="00D06401" w:rsidRPr="00152F2B" w14:paraId="5536054A" w14:textId="77777777" w:rsidTr="00D06401">
        <w:trPr>
          <w:trHeight w:val="567"/>
        </w:trPr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40E86586" w14:textId="013751A4" w:rsidR="00D06401" w:rsidRPr="00152F2B" w:rsidRDefault="00D06401" w:rsidP="00D06401">
            <w:pPr>
              <w:pStyle w:val="Default"/>
              <w:spacing w:before="60" w:after="60"/>
              <w:jc w:val="center"/>
              <w:rPr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 xml:space="preserve">Student </w:t>
            </w:r>
            <w:r w:rsidRPr="00152F2B">
              <w:rPr>
                <w:b/>
                <w:sz w:val="22"/>
                <w:szCs w:val="20"/>
              </w:rPr>
              <w:t>ID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14:paraId="3F732BF8" w14:textId="1FCF9CD3" w:rsidR="00D06401" w:rsidRPr="00152F2B" w:rsidRDefault="00D06401" w:rsidP="00D06401">
            <w:pPr>
              <w:pStyle w:val="Default"/>
              <w:spacing w:before="60" w:after="60"/>
              <w:jc w:val="center"/>
              <w:rPr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>Student Name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14:paraId="406A9DD7" w14:textId="3DF3561A" w:rsidR="00D06401" w:rsidRPr="00152F2B" w:rsidRDefault="00D06401" w:rsidP="00D06401">
            <w:pPr>
              <w:pStyle w:val="Default"/>
              <w:spacing w:before="60" w:after="60"/>
              <w:jc w:val="center"/>
              <w:rPr>
                <w:sz w:val="22"/>
                <w:szCs w:val="20"/>
              </w:rPr>
            </w:pPr>
            <w:r w:rsidRPr="00152F2B">
              <w:rPr>
                <w:b/>
              </w:rPr>
              <w:t>Teacher Name</w:t>
            </w:r>
          </w:p>
        </w:tc>
      </w:tr>
      <w:tr w:rsidR="00D06401" w:rsidRPr="00152F2B" w14:paraId="66BDE8FB" w14:textId="77777777" w:rsidTr="00D06401">
        <w:trPr>
          <w:trHeight w:val="567"/>
        </w:trPr>
        <w:tc>
          <w:tcPr>
            <w:tcW w:w="2122" w:type="dxa"/>
            <w:shd w:val="clear" w:color="auto" w:fill="auto"/>
            <w:vAlign w:val="center"/>
          </w:tcPr>
          <w:p w14:paraId="5C43DF6B" w14:textId="4DE83797" w:rsidR="00D06401" w:rsidRPr="003E2B9D" w:rsidRDefault="003E2B9D" w:rsidP="00F635E2">
            <w:pPr>
              <w:pStyle w:val="Default"/>
              <w:spacing w:before="60" w:after="60"/>
              <w:rPr>
                <w:bCs/>
                <w:color w:val="0000FF"/>
                <w:sz w:val="22"/>
                <w:szCs w:val="20"/>
              </w:rPr>
            </w:pPr>
            <w:r w:rsidRPr="003E2B9D">
              <w:rPr>
                <w:bCs/>
                <w:color w:val="0000FF"/>
                <w:sz w:val="22"/>
                <w:szCs w:val="20"/>
              </w:rPr>
              <w:t>103602797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2D0DDE0E" w14:textId="3C82463A" w:rsidR="00D06401" w:rsidRPr="00D06401" w:rsidRDefault="003E2B9D" w:rsidP="00F635E2">
            <w:pPr>
              <w:pStyle w:val="Default"/>
              <w:spacing w:before="60" w:after="60"/>
              <w:rPr>
                <w:bCs/>
                <w:sz w:val="22"/>
                <w:szCs w:val="20"/>
              </w:rPr>
            </w:pPr>
            <w:r w:rsidRPr="003E2B9D">
              <w:rPr>
                <w:bCs/>
                <w:color w:val="0000FF"/>
                <w:sz w:val="22"/>
                <w:szCs w:val="20"/>
              </w:rPr>
              <w:t>Halady Raghavendra Prabhu</w:t>
            </w:r>
          </w:p>
        </w:tc>
        <w:tc>
          <w:tcPr>
            <w:tcW w:w="3827" w:type="dxa"/>
            <w:vAlign w:val="center"/>
          </w:tcPr>
          <w:p w14:paraId="080C9BB3" w14:textId="165F8F2D" w:rsidR="00D06401" w:rsidRPr="00EF2527" w:rsidRDefault="00E746D3" w:rsidP="00EF2527">
            <w:pPr>
              <w:pStyle w:val="Default"/>
              <w:spacing w:before="60" w:after="60"/>
              <w:jc w:val="center"/>
              <w:rPr>
                <w:bCs/>
                <w:color w:val="0000FF"/>
                <w:sz w:val="22"/>
                <w:szCs w:val="20"/>
              </w:rPr>
            </w:pPr>
            <w:r w:rsidRPr="00E746D3">
              <w:rPr>
                <w:bCs/>
                <w:color w:val="0000FF"/>
                <w:sz w:val="22"/>
                <w:szCs w:val="20"/>
              </w:rPr>
              <w:t>Razeen Hashemi </w:t>
            </w:r>
          </w:p>
        </w:tc>
      </w:tr>
    </w:tbl>
    <w:p w14:paraId="02048AA2" w14:textId="77777777" w:rsidR="006340EC" w:rsidRPr="00152F2B" w:rsidRDefault="006340EC" w:rsidP="006340EC">
      <w:pPr>
        <w:rPr>
          <w:rFonts w:cs="Arial"/>
        </w:rPr>
      </w:pPr>
    </w:p>
    <w:p w14:paraId="5A82C556" w14:textId="77777777" w:rsidR="006340EC" w:rsidRPr="000D03BF" w:rsidRDefault="006340EC" w:rsidP="006340EC">
      <w:pPr>
        <w:rPr>
          <w:rFonts w:cs="Arial"/>
          <w:sz w:val="20"/>
        </w:rPr>
      </w:pPr>
    </w:p>
    <w:tbl>
      <w:tblPr>
        <w:tblW w:w="962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221"/>
      </w:tblGrid>
      <w:tr w:rsidR="00D66E9E" w:rsidRPr="00D66E9E" w14:paraId="5FC2C8B3" w14:textId="77777777" w:rsidTr="00D66E9E">
        <w:trPr>
          <w:trHeight w:val="454"/>
        </w:trPr>
        <w:tc>
          <w:tcPr>
            <w:tcW w:w="962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5D96349" w14:textId="77777777" w:rsidR="006340EC" w:rsidRPr="00D66E9E" w:rsidRDefault="006340EC" w:rsidP="00F635E2">
            <w:pPr>
              <w:pStyle w:val="Default"/>
              <w:rPr>
                <w:bCs/>
                <w:color w:val="960000"/>
              </w:rPr>
            </w:pPr>
            <w:r w:rsidRPr="00D66E9E">
              <w:rPr>
                <w:rFonts w:eastAsia="MS Mincho"/>
                <w:bCs/>
                <w:color w:val="960000"/>
              </w:rPr>
              <w:t>Unit Details</w:t>
            </w:r>
          </w:p>
        </w:tc>
      </w:tr>
      <w:tr w:rsidR="006340EC" w:rsidRPr="00B02BC4" w14:paraId="4E159645" w14:textId="77777777" w:rsidTr="00D06401">
        <w:trPr>
          <w:trHeight w:val="454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4E9A6B6B" w14:textId="77777777" w:rsidR="006340EC" w:rsidRPr="00152F2B" w:rsidRDefault="006340EC" w:rsidP="00AD0550">
            <w:pPr>
              <w:spacing w:before="60" w:after="60"/>
              <w:jc w:val="center"/>
              <w:rPr>
                <w:rFonts w:eastAsia="MS Mincho" w:cs="Arial"/>
                <w:b/>
              </w:rPr>
            </w:pPr>
            <w:r w:rsidRPr="00152F2B">
              <w:rPr>
                <w:rFonts w:cs="Arial"/>
                <w:b/>
              </w:rPr>
              <w:t>Unit Code(s)</w:t>
            </w:r>
            <w:bookmarkStart w:id="1" w:name="Text6"/>
          </w:p>
        </w:tc>
        <w:bookmarkEnd w:id="1"/>
        <w:tc>
          <w:tcPr>
            <w:tcW w:w="7221" w:type="dxa"/>
            <w:shd w:val="clear" w:color="auto" w:fill="D9D9D9" w:themeFill="background1" w:themeFillShade="D9"/>
            <w:vAlign w:val="center"/>
          </w:tcPr>
          <w:p w14:paraId="1517D365" w14:textId="77777777" w:rsidR="006340EC" w:rsidRPr="00152F2B" w:rsidRDefault="006340EC" w:rsidP="006340EC">
            <w:pPr>
              <w:spacing w:before="60" w:after="60"/>
              <w:jc w:val="center"/>
              <w:rPr>
                <w:rFonts w:eastAsia="MS Mincho" w:cs="Arial"/>
                <w:b/>
              </w:rPr>
            </w:pPr>
            <w:r w:rsidRPr="00152F2B">
              <w:rPr>
                <w:rFonts w:cs="Arial"/>
                <w:b/>
              </w:rPr>
              <w:t>Unit Title(s)</w:t>
            </w:r>
          </w:p>
        </w:tc>
      </w:tr>
      <w:tr w:rsidR="006340EC" w:rsidRPr="00EB3410" w14:paraId="25B0395E" w14:textId="77777777" w:rsidTr="00D06401">
        <w:trPr>
          <w:trHeight w:val="567"/>
        </w:trPr>
        <w:tc>
          <w:tcPr>
            <w:tcW w:w="2405" w:type="dxa"/>
            <w:vAlign w:val="center"/>
          </w:tcPr>
          <w:p w14:paraId="2D32A0F8" w14:textId="438DC4F6" w:rsidR="006340EC" w:rsidRPr="00EB3410" w:rsidRDefault="00EB3410" w:rsidP="00EB3410">
            <w:pPr>
              <w:spacing w:before="40" w:after="40"/>
              <w:rPr>
                <w:color w:val="0000FF"/>
                <w:lang w:val="en-AU" w:eastAsia="en-AU"/>
              </w:rPr>
            </w:pPr>
            <w:r w:rsidRPr="00EB3410">
              <w:rPr>
                <w:color w:val="0000FF"/>
                <w:lang w:val="en-AU" w:eastAsia="en-AU"/>
              </w:rPr>
              <w:t>COS100</w:t>
            </w:r>
            <w:r w:rsidR="00E746D3">
              <w:rPr>
                <w:color w:val="0000FF"/>
                <w:lang w:val="en-AU" w:eastAsia="en-AU"/>
              </w:rPr>
              <w:t>26</w:t>
            </w:r>
          </w:p>
        </w:tc>
        <w:tc>
          <w:tcPr>
            <w:tcW w:w="7221" w:type="dxa"/>
            <w:vAlign w:val="center"/>
          </w:tcPr>
          <w:p w14:paraId="0A562403" w14:textId="1AC06A3C" w:rsidR="006340EC" w:rsidRPr="00EB3410" w:rsidRDefault="00EB3410" w:rsidP="00EB3410">
            <w:pPr>
              <w:spacing w:before="40" w:after="40"/>
              <w:rPr>
                <w:color w:val="0000FF"/>
                <w:lang w:val="en-AU" w:eastAsia="en-AU"/>
              </w:rPr>
            </w:pPr>
            <w:r w:rsidRPr="00EB3410">
              <w:rPr>
                <w:color w:val="0000FF"/>
                <w:lang w:val="en-AU" w:eastAsia="en-AU"/>
              </w:rPr>
              <w:t>Comput</w:t>
            </w:r>
            <w:r w:rsidR="00E746D3">
              <w:rPr>
                <w:color w:val="0000FF"/>
                <w:lang w:val="en-AU" w:eastAsia="en-AU"/>
              </w:rPr>
              <w:t>ing Technology Inquiry Project</w:t>
            </w:r>
          </w:p>
        </w:tc>
      </w:tr>
    </w:tbl>
    <w:p w14:paraId="2A9DC2E7" w14:textId="77777777" w:rsidR="006340EC" w:rsidRPr="000D03BF" w:rsidRDefault="006340EC" w:rsidP="006340EC">
      <w:pPr>
        <w:rPr>
          <w:rFonts w:cs="Arial"/>
          <w:sz w:val="20"/>
        </w:rPr>
      </w:pPr>
    </w:p>
    <w:tbl>
      <w:tblPr>
        <w:tblW w:w="962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812"/>
        <w:gridCol w:w="2259"/>
      </w:tblGrid>
      <w:tr w:rsidR="006340EC" w:rsidRPr="00B02BC4" w14:paraId="2F43FE07" w14:textId="77777777" w:rsidTr="00D66E9E">
        <w:trPr>
          <w:trHeight w:val="454"/>
        </w:trPr>
        <w:tc>
          <w:tcPr>
            <w:tcW w:w="962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14AD7C3" w14:textId="77777777" w:rsidR="006340EC" w:rsidRPr="00D66E9E" w:rsidRDefault="006340EC" w:rsidP="00F635E2">
            <w:pPr>
              <w:pStyle w:val="Default"/>
              <w:rPr>
                <w:rFonts w:eastAsia="MS Mincho"/>
                <w:bCs/>
                <w:color w:val="960000"/>
              </w:rPr>
            </w:pPr>
            <w:r w:rsidRPr="00D66E9E">
              <w:rPr>
                <w:rFonts w:eastAsia="MS Mincho"/>
                <w:bCs/>
                <w:color w:val="960000"/>
              </w:rPr>
              <w:t>Assessment Task</w:t>
            </w:r>
            <w:r w:rsidRPr="00D66E9E">
              <w:rPr>
                <w:bCs/>
                <w:color w:val="960000"/>
              </w:rPr>
              <w:t xml:space="preserve"> </w:t>
            </w:r>
          </w:p>
        </w:tc>
      </w:tr>
      <w:tr w:rsidR="00D06401" w:rsidRPr="00B02BC4" w14:paraId="24BE0B3A" w14:textId="77777777" w:rsidTr="00D06401">
        <w:trPr>
          <w:trHeight w:val="397"/>
        </w:trPr>
        <w:tc>
          <w:tcPr>
            <w:tcW w:w="1555" w:type="dxa"/>
            <w:shd w:val="clear" w:color="auto" w:fill="D9D9D9" w:themeFill="background1" w:themeFillShade="D9"/>
          </w:tcPr>
          <w:p w14:paraId="0B5DE32A" w14:textId="25B37E9E" w:rsidR="00D06401" w:rsidRPr="00152F2B" w:rsidRDefault="00D06401" w:rsidP="006340EC">
            <w:pPr>
              <w:spacing w:before="60" w:after="6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Task No#</w:t>
            </w:r>
          </w:p>
        </w:tc>
        <w:tc>
          <w:tcPr>
            <w:tcW w:w="5812" w:type="dxa"/>
            <w:shd w:val="clear" w:color="auto" w:fill="D9D9D9" w:themeFill="background1" w:themeFillShade="D9"/>
            <w:vAlign w:val="center"/>
          </w:tcPr>
          <w:p w14:paraId="5E751022" w14:textId="58777A11" w:rsidR="00D06401" w:rsidRPr="00152F2B" w:rsidRDefault="00D06401" w:rsidP="006340EC">
            <w:pPr>
              <w:spacing w:before="60" w:after="60"/>
              <w:jc w:val="center"/>
              <w:rPr>
                <w:rFonts w:eastAsia="MS Mincho" w:cs="Arial"/>
                <w:b/>
              </w:rPr>
            </w:pPr>
            <w:r>
              <w:rPr>
                <w:rFonts w:cs="Arial"/>
                <w:b/>
              </w:rPr>
              <w:t xml:space="preserve">Assessment Method and </w:t>
            </w:r>
            <w:r w:rsidRPr="00152F2B">
              <w:rPr>
                <w:rFonts w:cs="Arial"/>
                <w:b/>
              </w:rPr>
              <w:t>T</w:t>
            </w:r>
            <w:r w:rsidR="006A2C9F">
              <w:rPr>
                <w:rFonts w:cs="Arial"/>
                <w:b/>
              </w:rPr>
              <w:t>ype</w:t>
            </w:r>
          </w:p>
        </w:tc>
        <w:tc>
          <w:tcPr>
            <w:tcW w:w="2259" w:type="dxa"/>
            <w:shd w:val="clear" w:color="auto" w:fill="D9D9D9" w:themeFill="background1" w:themeFillShade="D9"/>
            <w:vAlign w:val="center"/>
          </w:tcPr>
          <w:p w14:paraId="4BF8D988" w14:textId="77777777" w:rsidR="00D06401" w:rsidRPr="00152F2B" w:rsidRDefault="00D06401" w:rsidP="006340EC">
            <w:pPr>
              <w:spacing w:before="60" w:after="60"/>
              <w:jc w:val="center"/>
              <w:rPr>
                <w:rFonts w:eastAsia="MS Mincho" w:cs="Arial"/>
                <w:b/>
              </w:rPr>
            </w:pPr>
            <w:r w:rsidRPr="00152F2B">
              <w:rPr>
                <w:rFonts w:cs="Arial"/>
                <w:b/>
              </w:rPr>
              <w:t>Due Date</w:t>
            </w:r>
          </w:p>
        </w:tc>
      </w:tr>
      <w:tr w:rsidR="00D06401" w:rsidRPr="00EB3410" w14:paraId="0588C740" w14:textId="77777777" w:rsidTr="00D06401">
        <w:trPr>
          <w:trHeight w:val="567"/>
        </w:trPr>
        <w:tc>
          <w:tcPr>
            <w:tcW w:w="1555" w:type="dxa"/>
            <w:vAlign w:val="center"/>
          </w:tcPr>
          <w:p w14:paraId="5F44E59F" w14:textId="1F4B03ED" w:rsidR="00D06401" w:rsidRPr="00EB3410" w:rsidRDefault="00E746D3" w:rsidP="00D06401">
            <w:pPr>
              <w:spacing w:before="40" w:after="40"/>
              <w:rPr>
                <w:color w:val="0000FF"/>
                <w:lang w:val="en-AU" w:eastAsia="en-AU"/>
              </w:rPr>
            </w:pPr>
            <w:r w:rsidRPr="00E746D3">
              <w:rPr>
                <w:color w:val="0000FF"/>
                <w:sz w:val="18"/>
                <w:szCs w:val="16"/>
                <w:lang w:val="en-AU" w:eastAsia="en-AU"/>
              </w:rPr>
              <w:t>Assignment #01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29C17B3A" w14:textId="0854FE84" w:rsidR="00D06401" w:rsidRPr="00EB3410" w:rsidRDefault="00E746D3" w:rsidP="00F635E2">
            <w:pPr>
              <w:spacing w:before="40" w:after="40"/>
              <w:rPr>
                <w:color w:val="0000FF"/>
                <w:lang w:val="en-AU" w:eastAsia="en-AU"/>
              </w:rPr>
            </w:pPr>
            <w:r>
              <w:rPr>
                <w:color w:val="0000FF"/>
                <w:lang w:val="en-AU" w:eastAsia="en-AU"/>
              </w:rPr>
              <w:t>Building a HTML and CSS website in a group.</w:t>
            </w:r>
          </w:p>
        </w:tc>
        <w:tc>
          <w:tcPr>
            <w:tcW w:w="2259" w:type="dxa"/>
            <w:shd w:val="clear" w:color="auto" w:fill="auto"/>
            <w:vAlign w:val="center"/>
          </w:tcPr>
          <w:p w14:paraId="7EA11AA9" w14:textId="50018C0C" w:rsidR="00D06401" w:rsidRPr="00EB3410" w:rsidRDefault="00E746D3" w:rsidP="00F635E2">
            <w:pPr>
              <w:spacing w:before="40" w:after="40"/>
              <w:rPr>
                <w:color w:val="0000FF"/>
                <w:lang w:val="en-AU" w:eastAsia="en-AU"/>
              </w:rPr>
            </w:pPr>
            <w:r>
              <w:rPr>
                <w:color w:val="0000FF"/>
                <w:lang w:val="en-AU" w:eastAsia="en-AU"/>
              </w:rPr>
              <w:t>12</w:t>
            </w:r>
            <w:r w:rsidR="00EB3410" w:rsidRPr="00EB3410">
              <w:rPr>
                <w:color w:val="0000FF"/>
                <w:lang w:val="en-AU" w:eastAsia="en-AU"/>
              </w:rPr>
              <w:t>/0</w:t>
            </w:r>
            <w:r w:rsidR="003101C8">
              <w:rPr>
                <w:color w:val="0000FF"/>
                <w:lang w:val="en-AU" w:eastAsia="en-AU"/>
              </w:rPr>
              <w:t>4</w:t>
            </w:r>
            <w:r w:rsidR="00EB3410" w:rsidRPr="00EB3410">
              <w:rPr>
                <w:color w:val="0000FF"/>
                <w:lang w:val="en-AU" w:eastAsia="en-AU"/>
              </w:rPr>
              <w:t>/202</w:t>
            </w:r>
            <w:r w:rsidR="00EF2527">
              <w:rPr>
                <w:color w:val="0000FF"/>
                <w:lang w:val="en-AU" w:eastAsia="en-AU"/>
              </w:rPr>
              <w:t>4</w:t>
            </w:r>
          </w:p>
        </w:tc>
      </w:tr>
    </w:tbl>
    <w:p w14:paraId="6B508D7B" w14:textId="77777777" w:rsidR="006340EC" w:rsidRPr="000D03BF" w:rsidRDefault="006340EC" w:rsidP="006340EC">
      <w:pPr>
        <w:rPr>
          <w:rFonts w:cs="Arial"/>
          <w:sz w:val="20"/>
        </w:rPr>
      </w:pPr>
    </w:p>
    <w:tbl>
      <w:tblPr>
        <w:tblW w:w="964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4957"/>
        <w:gridCol w:w="4683"/>
      </w:tblGrid>
      <w:tr w:rsidR="00D66E9E" w:rsidRPr="00D66E9E" w14:paraId="0C28EDF2" w14:textId="77777777" w:rsidTr="00D66E9E">
        <w:trPr>
          <w:trHeight w:val="454"/>
        </w:trPr>
        <w:tc>
          <w:tcPr>
            <w:tcW w:w="964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C50A079" w14:textId="77777777" w:rsidR="006340EC" w:rsidRPr="00D66E9E" w:rsidRDefault="006340EC" w:rsidP="006340EC">
            <w:pPr>
              <w:spacing w:before="60" w:after="60"/>
              <w:rPr>
                <w:rFonts w:eastAsia="MS Mincho" w:cs="Arial"/>
                <w:bCs/>
                <w:color w:val="960000"/>
                <w:sz w:val="24"/>
                <w:szCs w:val="22"/>
              </w:rPr>
            </w:pPr>
            <w:r w:rsidRPr="00D66E9E">
              <w:rPr>
                <w:rFonts w:eastAsia="MS Mincho" w:cs="Arial"/>
                <w:bCs/>
                <w:color w:val="960000"/>
                <w:sz w:val="24"/>
                <w:szCs w:val="22"/>
              </w:rPr>
              <w:t>Extension Details</w:t>
            </w:r>
            <w:r w:rsidRPr="00D66E9E">
              <w:rPr>
                <w:rFonts w:cs="Arial"/>
                <w:bCs/>
                <w:color w:val="960000"/>
                <w:sz w:val="24"/>
                <w:szCs w:val="22"/>
              </w:rPr>
              <w:t xml:space="preserve"> </w:t>
            </w:r>
            <w:r w:rsidRPr="00D66E9E">
              <w:rPr>
                <w:rFonts w:cs="Arial"/>
                <w:bCs/>
                <w:i/>
                <w:color w:val="960000"/>
                <w:sz w:val="18"/>
                <w:szCs w:val="16"/>
              </w:rPr>
              <w:t>(where applicable)</w:t>
            </w:r>
          </w:p>
        </w:tc>
      </w:tr>
      <w:tr w:rsidR="006340EC" w:rsidRPr="000D03BF" w14:paraId="47666A7E" w14:textId="77777777" w:rsidTr="00F635E2">
        <w:trPr>
          <w:trHeight w:val="567"/>
        </w:trPr>
        <w:tc>
          <w:tcPr>
            <w:tcW w:w="4957" w:type="dxa"/>
            <w:shd w:val="clear" w:color="auto" w:fill="D9D9D9" w:themeFill="background1" w:themeFillShade="D9"/>
            <w:vAlign w:val="center"/>
          </w:tcPr>
          <w:p w14:paraId="193D01EE" w14:textId="77777777" w:rsidR="006340EC" w:rsidRPr="00152F2B" w:rsidRDefault="006340EC" w:rsidP="006340EC">
            <w:pPr>
              <w:spacing w:before="60" w:after="60"/>
              <w:rPr>
                <w:rFonts w:eastAsia="MS Mincho" w:cs="Arial"/>
                <w:b/>
              </w:rPr>
            </w:pPr>
            <w:r w:rsidRPr="00152F2B">
              <w:rPr>
                <w:rFonts w:cs="Arial"/>
                <w:b/>
              </w:rPr>
              <w:t xml:space="preserve">Extension Date for Submission Granted Until </w:t>
            </w:r>
          </w:p>
        </w:tc>
        <w:tc>
          <w:tcPr>
            <w:tcW w:w="4683" w:type="dxa"/>
            <w:shd w:val="clear" w:color="auto" w:fill="auto"/>
            <w:vAlign w:val="center"/>
          </w:tcPr>
          <w:p w14:paraId="547FD6F5" w14:textId="77777777" w:rsidR="006340EC" w:rsidRPr="000D03BF" w:rsidRDefault="006340EC" w:rsidP="006340EC">
            <w:pPr>
              <w:spacing w:before="60" w:after="60"/>
              <w:rPr>
                <w:rFonts w:eastAsia="MS Mincho" w:cs="Arial"/>
                <w:b/>
                <w:sz w:val="20"/>
              </w:rPr>
            </w:pPr>
          </w:p>
        </w:tc>
      </w:tr>
    </w:tbl>
    <w:p w14:paraId="2AFEAB17" w14:textId="77777777" w:rsidR="006340EC" w:rsidRDefault="006340EC" w:rsidP="006340EC">
      <w:pPr>
        <w:rPr>
          <w:color w:val="C00000"/>
        </w:rPr>
      </w:pPr>
    </w:p>
    <w:p w14:paraId="54C6E93E" w14:textId="5E7E3686" w:rsidR="0008743C" w:rsidRDefault="006340EC" w:rsidP="006340E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dt>
      <w:sdtPr>
        <w:rPr>
          <w:rFonts w:ascii="Tahoma" w:eastAsia="Calibri" w:hAnsi="Tahoma" w:cs="Tahoma"/>
          <w:b/>
          <w:szCs w:val="22"/>
          <w:lang w:val="en-AU"/>
        </w:rPr>
        <w:id w:val="-468671671"/>
        <w:placeholder>
          <w:docPart w:val="DefaultPlaceholder_1082065158"/>
        </w:placeholder>
        <w15:appearance w15:val="hidden"/>
      </w:sdtPr>
      <w:sdtEndPr>
        <w:rPr>
          <w:rStyle w:val="Strong"/>
          <w:rFonts w:ascii="Arial" w:hAnsi="Arial" w:cs="Arial"/>
          <w:b w:val="0"/>
          <w:bCs/>
          <w:color w:val="000000"/>
        </w:rPr>
      </w:sdtEndPr>
      <w:sdtContent>
        <w:tbl>
          <w:tblPr>
            <w:tblW w:w="10172" w:type="dxa"/>
            <w:tblLayout w:type="fixed"/>
            <w:tblLook w:val="01E0" w:firstRow="1" w:lastRow="1" w:firstColumn="1" w:lastColumn="1" w:noHBand="0" w:noVBand="0"/>
          </w:tblPr>
          <w:tblGrid>
            <w:gridCol w:w="10172"/>
          </w:tblGrid>
          <w:tr w:rsidR="00BD63DC" w:rsidRPr="00BD63DC" w14:paraId="7E8FD0DB" w14:textId="77777777" w:rsidTr="00953D86">
            <w:trPr>
              <w:trHeight w:val="360"/>
            </w:trPr>
            <w:tc>
              <w:tcPr>
                <w:tcW w:w="10172" w:type="dxa"/>
                <w:vAlign w:val="center"/>
              </w:tcPr>
              <w:p w14:paraId="6DEED5DF" w14:textId="77777777" w:rsidR="00BD63DC" w:rsidRPr="00BD63DC" w:rsidRDefault="00BD63DC" w:rsidP="006340EC">
                <w:pPr>
                  <w:spacing w:before="120" w:after="120"/>
                  <w:rPr>
                    <w:rFonts w:ascii="Tahoma" w:hAnsi="Tahoma" w:cs="Tahoma"/>
                    <w:b/>
                  </w:rPr>
                </w:pPr>
                <w:r w:rsidRPr="006340EC">
                  <w:rPr>
                    <w:rFonts w:cs="Arial"/>
                    <w:b/>
                  </w:rPr>
                  <w:t>STUDENT DECLARATION</w:t>
                </w:r>
              </w:p>
            </w:tc>
          </w:tr>
          <w:tr w:rsidR="00BD63DC" w:rsidRPr="00BD63DC" w14:paraId="25CDEB72" w14:textId="77777777" w:rsidTr="00953D86">
            <w:trPr>
              <w:trHeight w:val="119"/>
            </w:trPr>
            <w:tc>
              <w:tcPr>
                <w:tcW w:w="10172" w:type="dxa"/>
                <w:vAlign w:val="center"/>
              </w:tcPr>
              <w:p w14:paraId="6E4C63B5" w14:textId="76536546" w:rsidR="00C169BD" w:rsidRPr="00C169BD" w:rsidRDefault="008255F3" w:rsidP="006340EC">
                <w:pPr>
                  <w:pStyle w:val="ListParagraph"/>
                  <w:numPr>
                    <w:ilvl w:val="0"/>
                    <w:numId w:val="30"/>
                  </w:numPr>
                  <w:spacing w:before="60" w:after="60" w:line="240" w:lineRule="auto"/>
                  <w:ind w:left="714" w:hanging="357"/>
                  <w:contextualSpacing w:val="0"/>
                  <w:rPr>
                    <w:rStyle w:val="Strong"/>
                    <w:rFonts w:ascii="Arial" w:hAnsi="Arial" w:cs="Arial"/>
                    <w:b w:val="0"/>
                    <w:color w:val="000000"/>
                  </w:rPr>
                </w:pPr>
                <w:r>
                  <w:rPr>
                    <w:rStyle w:val="Strong"/>
                    <w:rFonts w:ascii="Arial" w:hAnsi="Arial" w:cs="Arial"/>
                    <w:b w:val="0"/>
                    <w:color w:val="000000"/>
                  </w:rPr>
                  <w:t>This is my own work.</w:t>
                </w:r>
              </w:p>
              <w:p w14:paraId="42B6161D" w14:textId="7E533896" w:rsidR="00D62E3C" w:rsidRPr="00FA63E5" w:rsidRDefault="00FA63E5" w:rsidP="00FA63E5">
                <w:pPr>
                  <w:pStyle w:val="ListParagraph"/>
                  <w:numPr>
                    <w:ilvl w:val="0"/>
                    <w:numId w:val="30"/>
                  </w:numPr>
                  <w:spacing w:before="60" w:after="60" w:line="240" w:lineRule="auto"/>
                  <w:ind w:left="714" w:hanging="357"/>
                  <w:contextualSpacing w:val="0"/>
                  <w:rPr>
                    <w:rStyle w:val="Strong"/>
                    <w:rFonts w:ascii="Arial" w:hAnsi="Arial" w:cs="Arial"/>
                    <w:b w:val="0"/>
                    <w:color w:val="000000"/>
                    <w:sz w:val="20"/>
                    <w:szCs w:val="20"/>
                  </w:rPr>
                </w:pPr>
                <w:r w:rsidRPr="00426E2C">
                  <w:rPr>
                    <w:rStyle w:val="Strong"/>
                    <w:rFonts w:ascii="Arial" w:hAnsi="Arial" w:cs="Arial"/>
                    <w:b w:val="0"/>
                    <w:szCs w:val="20"/>
                    <w:lang w:val="en-GB"/>
                  </w:rPr>
                  <w:t>I am aware that penalties exist for breaches of academic misconduct. Refer to the</w:t>
                </w:r>
                <w:r>
                  <w:rPr>
                    <w:rStyle w:val="Strong"/>
                    <w:rFonts w:ascii="Arial" w:hAnsi="Arial" w:cs="Arial"/>
                    <w:b w:val="0"/>
                    <w:szCs w:val="20"/>
                    <w:lang w:val="en-GB"/>
                  </w:rPr>
                  <w:t xml:space="preserve"> </w:t>
                </w:r>
                <w:hyperlink r:id="rId8" w:anchor="behaviour-penalties-and-assistance-behaving-with-academic-integrity" w:history="1">
                  <w:r w:rsidRPr="00426E2C">
                    <w:rPr>
                      <w:rStyle w:val="Hyperlink"/>
                      <w:rFonts w:ascii="Arial" w:hAnsi="Arial" w:cs="Arial"/>
                      <w:szCs w:val="20"/>
                      <w:lang w:val="en-GB"/>
                    </w:rPr>
                    <w:t>Behaving with Academic Integrity</w:t>
                  </w:r>
                </w:hyperlink>
                <w:r>
                  <w:rPr>
                    <w:rStyle w:val="Strong"/>
                    <w:rFonts w:ascii="Arial" w:hAnsi="Arial" w:cs="Arial"/>
                    <w:b w:val="0"/>
                    <w:szCs w:val="20"/>
                    <w:lang w:val="en-GB"/>
                  </w:rPr>
                  <w:t xml:space="preserve"> and </w:t>
                </w:r>
                <w:hyperlink r:id="rId9" w:anchor="behaviour-penalties-and-assistance-penalties-for-academic-misconduct" w:history="1">
                  <w:r w:rsidRPr="00426E2C">
                    <w:rPr>
                      <w:rStyle w:val="Hyperlink"/>
                      <w:rFonts w:ascii="Arial" w:hAnsi="Arial" w:cs="Arial"/>
                      <w:szCs w:val="20"/>
                      <w:lang w:val="en-GB"/>
                    </w:rPr>
                    <w:t>Penalties for Academic Misconduct</w:t>
                  </w:r>
                </w:hyperlink>
                <w:r>
                  <w:rPr>
                    <w:rStyle w:val="Strong"/>
                    <w:rFonts w:ascii="Arial" w:hAnsi="Arial" w:cs="Arial"/>
                    <w:b w:val="0"/>
                    <w:szCs w:val="20"/>
                    <w:lang w:val="en-GB"/>
                  </w:rPr>
                  <w:t xml:space="preserve"> pages.</w:t>
                </w:r>
                <w:hyperlink r:id="rId10" w:history="1"/>
              </w:p>
              <w:p w14:paraId="46A0E715" w14:textId="5F7C6831" w:rsidR="0006679D" w:rsidRPr="00C169BD" w:rsidRDefault="00C169BD" w:rsidP="006340EC">
                <w:pPr>
                  <w:pStyle w:val="ListParagraph"/>
                  <w:numPr>
                    <w:ilvl w:val="0"/>
                    <w:numId w:val="30"/>
                  </w:numPr>
                  <w:spacing w:before="60" w:after="60" w:line="240" w:lineRule="auto"/>
                  <w:ind w:left="714" w:hanging="357"/>
                  <w:contextualSpacing w:val="0"/>
                  <w:rPr>
                    <w:rStyle w:val="Strong"/>
                    <w:rFonts w:ascii="Arial" w:hAnsi="Arial" w:cs="Arial"/>
                    <w:b w:val="0"/>
                    <w:color w:val="000000"/>
                  </w:rPr>
                </w:pPr>
                <w:r w:rsidRPr="00C169BD">
                  <w:rPr>
                    <w:rStyle w:val="Strong"/>
                    <w:rFonts w:ascii="Arial" w:hAnsi="Arial" w:cs="Arial"/>
                    <w:b w:val="0"/>
                    <w:color w:val="000000"/>
                  </w:rPr>
                  <w:t xml:space="preserve">I have a copy of this </w:t>
                </w:r>
                <w:r>
                  <w:rPr>
                    <w:rStyle w:val="Strong"/>
                    <w:rFonts w:ascii="Arial" w:hAnsi="Arial" w:cs="Arial"/>
                    <w:b w:val="0"/>
                    <w:color w:val="000000"/>
                  </w:rPr>
                  <w:t>assessment</w:t>
                </w:r>
              </w:p>
            </w:tc>
          </w:tr>
        </w:tbl>
      </w:sdtContent>
    </w:sdt>
    <w:tbl>
      <w:tblPr>
        <w:tblW w:w="9572" w:type="dxa"/>
        <w:tblLayout w:type="fixed"/>
        <w:tblLook w:val="01E0" w:firstRow="1" w:lastRow="1" w:firstColumn="1" w:lastColumn="1" w:noHBand="0" w:noVBand="0"/>
      </w:tblPr>
      <w:tblGrid>
        <w:gridCol w:w="2552"/>
        <w:gridCol w:w="4111"/>
        <w:gridCol w:w="993"/>
        <w:gridCol w:w="1916"/>
      </w:tblGrid>
      <w:tr w:rsidR="00953D86" w:rsidRPr="00BD63DC" w14:paraId="4A1F79CF" w14:textId="77777777" w:rsidTr="00750825">
        <w:trPr>
          <w:trHeight w:val="277"/>
        </w:trPr>
        <w:tc>
          <w:tcPr>
            <w:tcW w:w="2552" w:type="dxa"/>
            <w:vAlign w:val="bottom"/>
          </w:tcPr>
          <w:p w14:paraId="6BB79DAB" w14:textId="77777777" w:rsidR="00953D86" w:rsidRPr="00953D86" w:rsidRDefault="00953D86" w:rsidP="0092619E">
            <w:pPr>
              <w:spacing w:before="120"/>
              <w:rPr>
                <w:rFonts w:cs="Arial"/>
                <w:b/>
                <w:sz w:val="20"/>
              </w:rPr>
            </w:pPr>
            <w:r w:rsidRPr="00953D86">
              <w:rPr>
                <w:rFonts w:cs="Arial"/>
                <w:b/>
                <w:sz w:val="20"/>
              </w:rPr>
              <w:t>STUDENT SIGNATURE:</w:t>
            </w:r>
          </w:p>
        </w:tc>
        <w:tc>
          <w:tcPr>
            <w:tcW w:w="4111" w:type="dxa"/>
            <w:tcBorders>
              <w:bottom w:val="single" w:sz="4" w:space="0" w:color="808080" w:themeColor="background1" w:themeShade="80"/>
            </w:tcBorders>
            <w:vAlign w:val="bottom"/>
          </w:tcPr>
          <w:p w14:paraId="7E28A294" w14:textId="09D34B53" w:rsidR="00953D86" w:rsidRPr="00BD63DC" w:rsidRDefault="003E2B9D" w:rsidP="00B56D7E">
            <w:pPr>
              <w:spacing w:before="120" w:after="120"/>
              <w:rPr>
                <w:rStyle w:val="Strong"/>
                <w:rFonts w:cs="Arial"/>
                <w:b w:val="0"/>
                <w:color w:val="000000"/>
              </w:rPr>
            </w:pPr>
            <w:bookmarkStart w:id="2" w:name="Text4"/>
            <w:r w:rsidRPr="003E2B9D">
              <w:rPr>
                <w:color w:val="0000FF"/>
                <w:lang w:val="en-AU" w:eastAsia="en-AU"/>
              </w:rPr>
              <w:t>Halady Raghavendra Prabhu</w:t>
            </w:r>
          </w:p>
        </w:tc>
        <w:tc>
          <w:tcPr>
            <w:tcW w:w="993" w:type="dxa"/>
            <w:tcBorders>
              <w:left w:val="nil"/>
            </w:tcBorders>
            <w:vAlign w:val="bottom"/>
          </w:tcPr>
          <w:p w14:paraId="77F1F289" w14:textId="77777777" w:rsidR="00953D86" w:rsidRPr="0092619E" w:rsidRDefault="00953D86" w:rsidP="0092619E">
            <w:pPr>
              <w:spacing w:before="120"/>
              <w:rPr>
                <w:rStyle w:val="Strong"/>
                <w:rFonts w:cs="Arial"/>
                <w:b w:val="0"/>
                <w:color w:val="000000"/>
                <w:sz w:val="20"/>
              </w:rPr>
            </w:pPr>
            <w:r w:rsidRPr="0092619E">
              <w:rPr>
                <w:rFonts w:cs="Arial"/>
                <w:b/>
                <w:sz w:val="20"/>
              </w:rPr>
              <w:t>DATE:</w:t>
            </w:r>
          </w:p>
        </w:tc>
        <w:bookmarkEnd w:id="2"/>
        <w:tc>
          <w:tcPr>
            <w:tcW w:w="1914" w:type="dxa"/>
            <w:tcBorders>
              <w:left w:val="nil"/>
              <w:bottom w:val="single" w:sz="4" w:space="0" w:color="808080" w:themeColor="background1" w:themeShade="80"/>
            </w:tcBorders>
            <w:vAlign w:val="bottom"/>
          </w:tcPr>
          <w:p w14:paraId="17F26BD5" w14:textId="3C982CBC" w:rsidR="00953D86" w:rsidRPr="00BD63DC" w:rsidRDefault="00E746D3" w:rsidP="00B56D7E">
            <w:pPr>
              <w:spacing w:before="120" w:after="120"/>
              <w:rPr>
                <w:rStyle w:val="Strong"/>
                <w:rFonts w:cs="Arial"/>
                <w:b w:val="0"/>
                <w:color w:val="000000"/>
              </w:rPr>
            </w:pPr>
            <w:r>
              <w:rPr>
                <w:bCs/>
                <w:color w:val="0000FF"/>
                <w:lang w:val="en-AU" w:eastAsia="en-AU"/>
              </w:rPr>
              <w:t>12</w:t>
            </w:r>
            <w:r w:rsidR="00EB3410" w:rsidRPr="00EB3410">
              <w:rPr>
                <w:bCs/>
                <w:color w:val="0000FF"/>
                <w:lang w:val="en-AU" w:eastAsia="en-AU"/>
              </w:rPr>
              <w:t>/0</w:t>
            </w:r>
            <w:r w:rsidR="003101C8">
              <w:rPr>
                <w:bCs/>
                <w:color w:val="0000FF"/>
                <w:lang w:val="en-AU" w:eastAsia="en-AU"/>
              </w:rPr>
              <w:t>4</w:t>
            </w:r>
            <w:r w:rsidR="00EB3410" w:rsidRPr="00EB3410">
              <w:rPr>
                <w:bCs/>
                <w:color w:val="0000FF"/>
                <w:lang w:val="en-AU" w:eastAsia="en-AU"/>
              </w:rPr>
              <w:t>/202</w:t>
            </w:r>
            <w:r w:rsidR="00EF2527">
              <w:rPr>
                <w:bCs/>
                <w:color w:val="0000FF"/>
                <w:lang w:val="en-AU" w:eastAsia="en-AU"/>
              </w:rPr>
              <w:t>4</w:t>
            </w:r>
          </w:p>
        </w:tc>
      </w:tr>
      <w:tr w:rsidR="00953D86" w:rsidRPr="00BD63DC" w14:paraId="1A9FBD91" w14:textId="77777777" w:rsidTr="00750825">
        <w:trPr>
          <w:trHeight w:val="607"/>
        </w:trPr>
        <w:sdt>
          <w:sdtPr>
            <w:rPr>
              <w:b/>
              <w:bCs/>
              <w:color w:val="C00000"/>
            </w:rPr>
            <w:id w:val="1321387519"/>
            <w:lock w:val="contentLocked"/>
            <w:placeholder>
              <w:docPart w:val="DefaultPlaceholder_1082065158"/>
            </w:placeholder>
            <w15:appearance w15:val="hidden"/>
          </w:sdtPr>
          <w:sdtContent>
            <w:tc>
              <w:tcPr>
                <w:tcW w:w="9572" w:type="dxa"/>
                <w:gridSpan w:val="4"/>
                <w:vAlign w:val="center"/>
              </w:tcPr>
              <w:p w14:paraId="3490D337" w14:textId="77777777" w:rsidR="00953D86" w:rsidRDefault="00953D86" w:rsidP="00500745">
                <w:pPr>
                  <w:spacing w:before="40" w:after="40"/>
                  <w:jc w:val="center"/>
                  <w:rPr>
                    <w:color w:val="C00000"/>
                  </w:rPr>
                </w:pPr>
              </w:p>
              <w:p w14:paraId="3303B6BA" w14:textId="77777777" w:rsidR="00181357" w:rsidRPr="00D66E9E" w:rsidRDefault="00181357" w:rsidP="00181357">
                <w:pPr>
                  <w:spacing w:before="40" w:after="40"/>
                  <w:rPr>
                    <w:color w:val="808080" w:themeColor="background1" w:themeShade="80"/>
                  </w:rPr>
                </w:pPr>
                <w:r w:rsidRPr="00D66E9E">
                  <w:rPr>
                    <w:color w:val="808080" w:themeColor="background1" w:themeShade="80"/>
                  </w:rPr>
                  <w:t xml:space="preserve">For electronic submissions only: </w:t>
                </w:r>
              </w:p>
              <w:p w14:paraId="3085DDEE" w14:textId="77777777" w:rsidR="00953D86" w:rsidRPr="0008743C" w:rsidRDefault="00181357" w:rsidP="00181357">
                <w:pPr>
                  <w:spacing w:before="40" w:after="40"/>
                  <w:rPr>
                    <w:rFonts w:cs="Arial"/>
                    <w:b/>
                    <w:color w:val="C00000"/>
                    <w:szCs w:val="22"/>
                  </w:rPr>
                </w:pPr>
                <w:r w:rsidRPr="00D66E9E">
                  <w:rPr>
                    <w:color w:val="808080" w:themeColor="background1" w:themeShade="80"/>
                  </w:rPr>
                  <w:t>By</w:t>
                </w:r>
                <w:r w:rsidR="00953D86" w:rsidRPr="00D66E9E">
                  <w:rPr>
                    <w:color w:val="808080" w:themeColor="background1" w:themeShade="80"/>
                  </w:rPr>
                  <w:t xml:space="preserve"> typing your name in the </w:t>
                </w:r>
                <w:r w:rsidRPr="00D66E9E">
                  <w:rPr>
                    <w:color w:val="808080" w:themeColor="background1" w:themeShade="80"/>
                  </w:rPr>
                  <w:t xml:space="preserve">student </w:t>
                </w:r>
                <w:r w:rsidR="00953D86" w:rsidRPr="00D66E9E">
                  <w:rPr>
                    <w:color w:val="808080" w:themeColor="background1" w:themeShade="80"/>
                  </w:rPr>
                  <w:t xml:space="preserve">signature </w:t>
                </w:r>
                <w:r w:rsidR="00F41C24" w:rsidRPr="00D66E9E">
                  <w:rPr>
                    <w:color w:val="808080" w:themeColor="background1" w:themeShade="80"/>
                  </w:rPr>
                  <w:t xml:space="preserve">field, </w:t>
                </w:r>
                <w:r w:rsidRPr="00D66E9E">
                  <w:rPr>
                    <w:color w:val="808080" w:themeColor="background1" w:themeShade="80"/>
                  </w:rPr>
                  <w:t>you are acc</w:t>
                </w:r>
                <w:r w:rsidR="00953D86" w:rsidRPr="00D66E9E">
                  <w:rPr>
                    <w:color w:val="808080" w:themeColor="background1" w:themeShade="80"/>
                  </w:rPr>
                  <w:t>ept</w:t>
                </w:r>
                <w:r w:rsidRPr="00D66E9E">
                  <w:rPr>
                    <w:color w:val="808080" w:themeColor="background1" w:themeShade="80"/>
                  </w:rPr>
                  <w:t>ing</w:t>
                </w:r>
                <w:r w:rsidR="00953D86" w:rsidRPr="00D66E9E">
                  <w:rPr>
                    <w:color w:val="808080" w:themeColor="background1" w:themeShade="80"/>
                  </w:rPr>
                  <w:t xml:space="preserve"> the above declaration.</w:t>
                </w:r>
              </w:p>
            </w:tc>
          </w:sdtContent>
        </w:sdt>
      </w:tr>
      <w:bookmarkEnd w:id="0"/>
    </w:tbl>
    <w:p w14:paraId="1CA5E3A4" w14:textId="01CD4DDF" w:rsidR="002750B2" w:rsidRDefault="002750B2" w:rsidP="002750B2">
      <w:pPr>
        <w:rPr>
          <w:rFonts w:ascii="Helvetica" w:hAnsi="Helvetica" w:cs="Helvetica"/>
          <w:sz w:val="16"/>
          <w:szCs w:val="16"/>
          <w:lang w:val="en-AU" w:eastAsia="en-AU"/>
        </w:rPr>
      </w:pPr>
    </w:p>
    <w:p w14:paraId="5A56F1C5" w14:textId="77777777" w:rsidR="00E52E8C" w:rsidRDefault="00E52E8C" w:rsidP="002750B2">
      <w:pPr>
        <w:rPr>
          <w:rFonts w:ascii="Helvetica" w:hAnsi="Helvetica" w:cs="Helvetica"/>
          <w:sz w:val="16"/>
          <w:szCs w:val="16"/>
          <w:lang w:val="en-AU" w:eastAsia="en-AU"/>
        </w:rPr>
      </w:pPr>
    </w:p>
    <w:p w14:paraId="31B9B8B8" w14:textId="2174F84E" w:rsidR="00E52E8C" w:rsidRPr="00E52E8C" w:rsidRDefault="00E52E8C" w:rsidP="002750B2">
      <w:pPr>
        <w:rPr>
          <w:color w:val="0000FF"/>
          <w:lang w:val="en-AU" w:eastAsia="en-AU"/>
        </w:rPr>
      </w:pPr>
      <w:r w:rsidRPr="00E52E8C">
        <w:rPr>
          <w:color w:val="0000FF"/>
          <w:lang w:val="en-AU" w:eastAsia="en-AU"/>
        </w:rPr>
        <w:t>The members of the group are as follows:</w:t>
      </w:r>
    </w:p>
    <w:p w14:paraId="3EB6320A" w14:textId="77777777" w:rsidR="00E52E8C" w:rsidRPr="00E52E8C" w:rsidRDefault="00E52E8C" w:rsidP="002750B2">
      <w:pPr>
        <w:rPr>
          <w:color w:val="0000FF"/>
          <w:lang w:val="en-AU" w:eastAsia="en-AU"/>
        </w:rPr>
      </w:pPr>
    </w:p>
    <w:p w14:paraId="6921AC31" w14:textId="6D00F054" w:rsidR="00E52E8C" w:rsidRPr="00E52E8C" w:rsidRDefault="00E52E8C" w:rsidP="00E52E8C">
      <w:pPr>
        <w:rPr>
          <w:color w:val="0000FF"/>
          <w:lang w:val="en-AU" w:eastAsia="en-AU"/>
        </w:rPr>
      </w:pPr>
      <w:r w:rsidRPr="00E52E8C">
        <w:rPr>
          <w:color w:val="0000FF"/>
          <w:lang w:val="en-AU" w:eastAsia="en-AU"/>
        </w:rPr>
        <w:t>Charity Milne</w:t>
      </w:r>
      <w:r w:rsidRPr="00E52E8C">
        <w:rPr>
          <w:color w:val="0000FF"/>
          <w:lang w:val="en-AU" w:eastAsia="en-AU"/>
        </w:rPr>
        <w:tab/>
      </w:r>
      <w:r>
        <w:rPr>
          <w:color w:val="0000FF"/>
          <w:lang w:val="en-AU" w:eastAsia="en-AU"/>
        </w:rPr>
        <w:tab/>
      </w:r>
      <w:r w:rsidRPr="00E52E8C">
        <w:rPr>
          <w:color w:val="0000FF"/>
          <w:lang w:val="en-AU" w:eastAsia="en-AU"/>
        </w:rPr>
        <w:t>105341018</w:t>
      </w:r>
    </w:p>
    <w:p w14:paraId="4BD7BEA6" w14:textId="77777777" w:rsidR="00E52E8C" w:rsidRPr="00E52E8C" w:rsidRDefault="00E52E8C" w:rsidP="00E52E8C">
      <w:pPr>
        <w:rPr>
          <w:color w:val="0000FF"/>
          <w:lang w:val="en-AU" w:eastAsia="en-AU"/>
        </w:rPr>
      </w:pPr>
      <w:r w:rsidRPr="00E52E8C">
        <w:rPr>
          <w:color w:val="0000FF"/>
          <w:lang w:val="en-AU" w:eastAsia="en-AU"/>
        </w:rPr>
        <w:t>Yogansh</w:t>
      </w:r>
      <w:r w:rsidRPr="00E52E8C">
        <w:rPr>
          <w:color w:val="0000FF"/>
          <w:lang w:val="en-AU" w:eastAsia="en-AU"/>
        </w:rPr>
        <w:tab/>
      </w:r>
      <w:r w:rsidRPr="00E52E8C">
        <w:rPr>
          <w:color w:val="0000FF"/>
          <w:lang w:val="en-AU" w:eastAsia="en-AU"/>
        </w:rPr>
        <w:tab/>
        <w:t>104839936</w:t>
      </w:r>
    </w:p>
    <w:p w14:paraId="7C047D83" w14:textId="1965065A" w:rsidR="00E52E8C" w:rsidRPr="00E52E8C" w:rsidRDefault="00E52E8C" w:rsidP="00E52E8C">
      <w:pPr>
        <w:rPr>
          <w:color w:val="0000FF"/>
          <w:lang w:val="en-AU" w:eastAsia="en-AU"/>
        </w:rPr>
      </w:pPr>
      <w:r w:rsidRPr="00E52E8C">
        <w:rPr>
          <w:color w:val="0000FF"/>
          <w:lang w:val="en-AU" w:eastAsia="en-AU"/>
        </w:rPr>
        <w:t>Sebastian</w:t>
      </w:r>
      <w:r w:rsidRPr="00E52E8C">
        <w:rPr>
          <w:color w:val="0000FF"/>
          <w:lang w:val="en-AU" w:eastAsia="en-AU"/>
        </w:rPr>
        <w:tab/>
      </w:r>
      <w:r w:rsidRPr="00E52E8C">
        <w:rPr>
          <w:color w:val="0000FF"/>
          <w:lang w:val="en-AU" w:eastAsia="en-AU"/>
        </w:rPr>
        <w:tab/>
      </w:r>
      <w:r w:rsidRPr="00E52E8C">
        <w:rPr>
          <w:color w:val="0000FF"/>
          <w:lang w:val="en-AU" w:eastAsia="en-AU"/>
        </w:rPr>
        <w:t>105334157</w:t>
      </w:r>
    </w:p>
    <w:sectPr w:rsidR="00E52E8C" w:rsidRPr="00E52E8C" w:rsidSect="004D40B4">
      <w:headerReference w:type="default" r:id="rId11"/>
      <w:headerReference w:type="first" r:id="rId12"/>
      <w:footerReference w:type="first" r:id="rId13"/>
      <w:type w:val="continuous"/>
      <w:pgSz w:w="11907" w:h="16840" w:code="9"/>
      <w:pgMar w:top="1276" w:right="1134" w:bottom="1134" w:left="1134" w:header="709" w:footer="17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0D00C6" w14:textId="77777777" w:rsidR="004D40B4" w:rsidRDefault="004D40B4">
      <w:r>
        <w:separator/>
      </w:r>
    </w:p>
  </w:endnote>
  <w:endnote w:type="continuationSeparator" w:id="0">
    <w:p w14:paraId="525D1B23" w14:textId="77777777" w:rsidR="004D40B4" w:rsidRDefault="004D4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1C2F4" w14:textId="548C27CE" w:rsidR="002750B2" w:rsidRDefault="002750B2">
    <w:pPr>
      <w:pStyle w:val="Footer"/>
      <w:rPr>
        <w:sz w:val="4"/>
        <w:szCs w:val="4"/>
      </w:rPr>
    </w:pPr>
  </w:p>
  <w:p w14:paraId="1FDFED1E" w14:textId="546BA365" w:rsidR="002750B2" w:rsidRDefault="002750B2">
    <w:pPr>
      <w:pStyle w:val="Footer"/>
      <w:rPr>
        <w:sz w:val="4"/>
        <w:szCs w:val="4"/>
      </w:rPr>
    </w:pPr>
  </w:p>
  <w:p w14:paraId="406831F6" w14:textId="1D58C8EC" w:rsidR="002750B2" w:rsidRDefault="002750B2">
    <w:pPr>
      <w:pStyle w:val="Footer"/>
      <w:rPr>
        <w:sz w:val="4"/>
        <w:szCs w:val="4"/>
      </w:rPr>
    </w:pPr>
  </w:p>
  <w:tbl>
    <w:tblPr>
      <w:tblW w:w="10915" w:type="dxa"/>
      <w:tblInd w:w="-714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Look w:val="04A0" w:firstRow="1" w:lastRow="0" w:firstColumn="1" w:lastColumn="0" w:noHBand="0" w:noVBand="1"/>
    </w:tblPr>
    <w:tblGrid>
      <w:gridCol w:w="1135"/>
      <w:gridCol w:w="1702"/>
      <w:gridCol w:w="1558"/>
      <w:gridCol w:w="1984"/>
      <w:gridCol w:w="2835"/>
      <w:gridCol w:w="855"/>
      <w:gridCol w:w="846"/>
    </w:tblGrid>
    <w:tr w:rsidR="002750B2" w:rsidRPr="007F59A8" w14:paraId="3DC82290" w14:textId="77777777" w:rsidTr="008426DE">
      <w:tc>
        <w:tcPr>
          <w:tcW w:w="1135" w:type="dxa"/>
          <w:tcBorders>
            <w:bottom w:val="single" w:sz="18" w:space="0" w:color="D9D9D9" w:themeColor="background1" w:themeShade="D9"/>
          </w:tcBorders>
        </w:tcPr>
        <w:p w14:paraId="1A2682B3" w14:textId="77777777" w:rsidR="002750B2" w:rsidRPr="007F59A8" w:rsidRDefault="002750B2" w:rsidP="00E73551">
          <w:pPr>
            <w:pStyle w:val="Footer"/>
            <w:spacing w:before="40" w:after="40"/>
            <w:rPr>
              <w:rFonts w:cs="Arial"/>
              <w:sz w:val="10"/>
              <w:szCs w:val="10"/>
            </w:rPr>
          </w:pPr>
          <w:r>
            <w:rPr>
              <w:rFonts w:cs="Arial"/>
              <w:sz w:val="10"/>
              <w:szCs w:val="10"/>
            </w:rPr>
            <w:t>Department Details</w:t>
          </w:r>
        </w:p>
      </w:tc>
      <w:tc>
        <w:tcPr>
          <w:tcW w:w="1702" w:type="dxa"/>
          <w:tcBorders>
            <w:bottom w:val="single" w:sz="18" w:space="0" w:color="D9D9D9" w:themeColor="background1" w:themeShade="D9"/>
          </w:tcBorders>
        </w:tcPr>
        <w:p w14:paraId="5270C200" w14:textId="296BB3EF" w:rsidR="002750B2" w:rsidRPr="007F59A8" w:rsidRDefault="002750B2" w:rsidP="00E73551">
          <w:pPr>
            <w:pStyle w:val="Footer"/>
            <w:spacing w:before="40" w:after="40"/>
            <w:rPr>
              <w:rFonts w:cs="Arial"/>
              <w:sz w:val="10"/>
              <w:szCs w:val="10"/>
            </w:rPr>
          </w:pPr>
          <w:r>
            <w:rPr>
              <w:rFonts w:cs="Arial"/>
              <w:sz w:val="10"/>
              <w:szCs w:val="10"/>
            </w:rPr>
            <w:t xml:space="preserve">Author: </w:t>
          </w:r>
        </w:p>
      </w:tc>
      <w:tc>
        <w:tcPr>
          <w:tcW w:w="1558" w:type="dxa"/>
          <w:tcBorders>
            <w:bottom w:val="single" w:sz="18" w:space="0" w:color="D9D9D9" w:themeColor="background1" w:themeShade="D9"/>
          </w:tcBorders>
        </w:tcPr>
        <w:p w14:paraId="4ACF63F3" w14:textId="25A0EB32" w:rsidR="002750B2" w:rsidRPr="007F59A8" w:rsidRDefault="002750B2" w:rsidP="00E73551">
          <w:pPr>
            <w:spacing w:before="40" w:after="40"/>
            <w:rPr>
              <w:rFonts w:cs="Arial"/>
              <w:sz w:val="10"/>
              <w:szCs w:val="10"/>
            </w:rPr>
          </w:pPr>
          <w:r w:rsidRPr="007F59A8">
            <w:rPr>
              <w:rFonts w:cs="Arial"/>
              <w:sz w:val="10"/>
              <w:szCs w:val="10"/>
            </w:rPr>
            <w:t xml:space="preserve">Date created: </w:t>
          </w:r>
        </w:p>
      </w:tc>
      <w:tc>
        <w:tcPr>
          <w:tcW w:w="1984" w:type="dxa"/>
          <w:tcBorders>
            <w:bottom w:val="single" w:sz="18" w:space="0" w:color="D9D9D9" w:themeColor="background1" w:themeShade="D9"/>
          </w:tcBorders>
        </w:tcPr>
        <w:p w14:paraId="113A34FA" w14:textId="6218E3D6" w:rsidR="002750B2" w:rsidRPr="007F59A8" w:rsidRDefault="000532FD" w:rsidP="008426DE">
          <w:pPr>
            <w:spacing w:before="40" w:after="40"/>
            <w:rPr>
              <w:rFonts w:cs="Arial"/>
              <w:sz w:val="10"/>
              <w:szCs w:val="10"/>
              <w:lang w:eastAsia="en-AU"/>
            </w:rPr>
          </w:pPr>
          <w:r>
            <w:rPr>
              <w:rFonts w:cs="Arial"/>
              <w:sz w:val="10"/>
              <w:szCs w:val="10"/>
              <w:lang w:eastAsia="en-AU"/>
            </w:rPr>
            <w:t xml:space="preserve">Date last updated: </w:t>
          </w:r>
        </w:p>
      </w:tc>
      <w:tc>
        <w:tcPr>
          <w:tcW w:w="3690" w:type="dxa"/>
          <w:gridSpan w:val="2"/>
          <w:tcBorders>
            <w:bottom w:val="single" w:sz="18" w:space="0" w:color="D9D9D9" w:themeColor="background1" w:themeShade="D9"/>
          </w:tcBorders>
          <w:vAlign w:val="center"/>
        </w:tcPr>
        <w:p w14:paraId="010F0A2E" w14:textId="72D02AD2" w:rsidR="002750B2" w:rsidRPr="007F59A8" w:rsidRDefault="002750B2" w:rsidP="00E73551">
          <w:pPr>
            <w:pStyle w:val="Footer"/>
            <w:spacing w:before="40" w:after="40"/>
            <w:rPr>
              <w:rFonts w:cs="Arial"/>
              <w:sz w:val="10"/>
              <w:szCs w:val="10"/>
            </w:rPr>
          </w:pPr>
          <w:r>
            <w:rPr>
              <w:rFonts w:cs="Arial"/>
              <w:sz w:val="10"/>
              <w:szCs w:val="10"/>
            </w:rPr>
            <w:t>File name:</w:t>
          </w:r>
          <w:r w:rsidRPr="007F59A8">
            <w:rPr>
              <w:rFonts w:cs="Arial"/>
              <w:sz w:val="10"/>
              <w:szCs w:val="10"/>
            </w:rPr>
            <w:t xml:space="preserve"> </w:t>
          </w:r>
          <w:r>
            <w:rPr>
              <w:rFonts w:cs="Arial"/>
              <w:sz w:val="10"/>
              <w:szCs w:val="10"/>
            </w:rPr>
            <w:fldChar w:fldCharType="begin"/>
          </w:r>
          <w:r>
            <w:rPr>
              <w:rFonts w:cs="Arial"/>
              <w:sz w:val="10"/>
              <w:szCs w:val="10"/>
            </w:rPr>
            <w:instrText xml:space="preserve"> FILENAME   \* MERGEFORMAT </w:instrText>
          </w:r>
          <w:r>
            <w:rPr>
              <w:rFonts w:cs="Arial"/>
              <w:sz w:val="10"/>
              <w:szCs w:val="10"/>
            </w:rPr>
            <w:fldChar w:fldCharType="separate"/>
          </w:r>
          <w:r w:rsidR="00385D29">
            <w:rPr>
              <w:rFonts w:cs="Arial"/>
              <w:noProof/>
              <w:sz w:val="10"/>
              <w:szCs w:val="10"/>
            </w:rPr>
            <w:t>CoverSheet.docx</w:t>
          </w:r>
          <w:r>
            <w:rPr>
              <w:rFonts w:cs="Arial"/>
              <w:sz w:val="10"/>
              <w:szCs w:val="10"/>
            </w:rPr>
            <w:fldChar w:fldCharType="end"/>
          </w:r>
        </w:p>
      </w:tc>
      <w:tc>
        <w:tcPr>
          <w:tcW w:w="846" w:type="dxa"/>
          <w:tcBorders>
            <w:bottom w:val="single" w:sz="18" w:space="0" w:color="D9D9D9" w:themeColor="background1" w:themeShade="D9"/>
          </w:tcBorders>
          <w:vAlign w:val="center"/>
        </w:tcPr>
        <w:p w14:paraId="39063265" w14:textId="341C4402" w:rsidR="002750B2" w:rsidRPr="007F59A8" w:rsidRDefault="008426DE" w:rsidP="008426DE">
          <w:pPr>
            <w:pStyle w:val="Footer"/>
            <w:spacing w:before="40" w:after="40"/>
            <w:jc w:val="right"/>
            <w:rPr>
              <w:rFonts w:cs="Arial"/>
              <w:sz w:val="10"/>
              <w:szCs w:val="10"/>
            </w:rPr>
          </w:pPr>
          <w:r>
            <w:rPr>
              <w:rFonts w:cs="Arial"/>
              <w:sz w:val="10"/>
              <w:szCs w:val="10"/>
            </w:rPr>
            <w:t xml:space="preserve">Version: </w:t>
          </w:r>
        </w:p>
      </w:tc>
    </w:tr>
    <w:tr w:rsidR="002750B2" w:rsidRPr="007F59A8" w14:paraId="57D885E8" w14:textId="77777777" w:rsidTr="008426DE">
      <w:tc>
        <w:tcPr>
          <w:tcW w:w="1135" w:type="dxa"/>
        </w:tcPr>
        <w:sdt>
          <w:sdtPr>
            <w:rPr>
              <w:rFonts w:cs="Arial"/>
              <w:sz w:val="10"/>
              <w:szCs w:val="10"/>
            </w:rPr>
            <w:id w:val="-1435820526"/>
            <w:lock w:val="contentLocked"/>
            <w:placeholder>
              <w:docPart w:val="4647740849C146788BC610F859A461CB"/>
            </w:placeholder>
            <w15:appearance w15:val="hidden"/>
          </w:sdtPr>
          <w:sdtContent>
            <w:p w14:paraId="41E2B366" w14:textId="77777777" w:rsidR="002750B2" w:rsidRPr="007F59A8" w:rsidRDefault="002750B2" w:rsidP="00E73551">
              <w:pPr>
                <w:pStyle w:val="Footer"/>
                <w:spacing w:before="40" w:after="40"/>
                <w:rPr>
                  <w:rFonts w:cs="Arial"/>
                  <w:sz w:val="10"/>
                  <w:szCs w:val="10"/>
                </w:rPr>
              </w:pPr>
              <w:r w:rsidRPr="007F59A8">
                <w:rPr>
                  <w:rFonts w:cs="Arial"/>
                  <w:sz w:val="10"/>
                  <w:szCs w:val="10"/>
                </w:rPr>
                <w:t>Template Details</w:t>
              </w:r>
            </w:p>
          </w:sdtContent>
        </w:sdt>
      </w:tc>
      <w:tc>
        <w:tcPr>
          <w:tcW w:w="1702" w:type="dxa"/>
        </w:tcPr>
        <w:sdt>
          <w:sdtPr>
            <w:rPr>
              <w:rFonts w:cs="Arial"/>
              <w:sz w:val="10"/>
              <w:szCs w:val="10"/>
            </w:rPr>
            <w:id w:val="-339241368"/>
            <w:lock w:val="contentLocked"/>
            <w:placeholder>
              <w:docPart w:val="4647740849C146788BC610F859A461CB"/>
            </w:placeholder>
            <w15:appearance w15:val="hidden"/>
          </w:sdtPr>
          <w:sdtContent>
            <w:p w14:paraId="310915AA" w14:textId="77777777" w:rsidR="002750B2" w:rsidRPr="007F59A8" w:rsidRDefault="002750B2" w:rsidP="00E73551">
              <w:pPr>
                <w:pStyle w:val="Footer"/>
                <w:spacing w:before="40" w:after="40"/>
                <w:rPr>
                  <w:rFonts w:cs="Arial"/>
                  <w:sz w:val="10"/>
                  <w:szCs w:val="10"/>
                </w:rPr>
              </w:pPr>
              <w:r w:rsidRPr="007F59A8">
                <w:rPr>
                  <w:rFonts w:cs="Arial"/>
                  <w:sz w:val="10"/>
                  <w:szCs w:val="10"/>
                </w:rPr>
                <w:t>Author:   VE Quality and Policy</w:t>
              </w:r>
            </w:p>
          </w:sdtContent>
        </w:sdt>
      </w:tc>
      <w:tc>
        <w:tcPr>
          <w:tcW w:w="1558" w:type="dxa"/>
        </w:tcPr>
        <w:sdt>
          <w:sdtPr>
            <w:rPr>
              <w:rFonts w:cs="Arial"/>
              <w:sz w:val="10"/>
              <w:szCs w:val="10"/>
            </w:rPr>
            <w:id w:val="-2147038776"/>
            <w:lock w:val="contentLocked"/>
            <w:placeholder>
              <w:docPart w:val="4647740849C146788BC610F859A461CB"/>
            </w:placeholder>
            <w15:appearance w15:val="hidden"/>
          </w:sdtPr>
          <w:sdtContent>
            <w:p w14:paraId="4490EAC8" w14:textId="04DB0AF1" w:rsidR="002750B2" w:rsidRPr="007F59A8" w:rsidRDefault="002750B2" w:rsidP="00E73551">
              <w:pPr>
                <w:spacing w:before="40" w:after="40"/>
                <w:rPr>
                  <w:rFonts w:cs="Arial"/>
                  <w:sz w:val="10"/>
                  <w:szCs w:val="10"/>
                  <w:lang w:eastAsia="en-AU"/>
                </w:rPr>
              </w:pPr>
              <w:r w:rsidRPr="007F59A8">
                <w:rPr>
                  <w:rFonts w:cs="Arial"/>
                  <w:sz w:val="10"/>
                  <w:szCs w:val="10"/>
                </w:rPr>
                <w:t>Date created: 19 March 2012</w:t>
              </w:r>
            </w:p>
          </w:sdtContent>
        </w:sdt>
      </w:tc>
      <w:tc>
        <w:tcPr>
          <w:tcW w:w="1984" w:type="dxa"/>
        </w:tcPr>
        <w:sdt>
          <w:sdtPr>
            <w:rPr>
              <w:rFonts w:cs="Arial"/>
              <w:sz w:val="10"/>
              <w:szCs w:val="10"/>
              <w:lang w:eastAsia="en-AU"/>
            </w:rPr>
            <w:id w:val="1436945610"/>
            <w:lock w:val="contentLocked"/>
            <w:placeholder>
              <w:docPart w:val="4647740849C146788BC610F859A461CB"/>
            </w:placeholder>
            <w15:appearance w15:val="hidden"/>
          </w:sdtPr>
          <w:sdtContent>
            <w:p w14:paraId="068BD433" w14:textId="1FB31400" w:rsidR="002750B2" w:rsidRPr="007F59A8" w:rsidRDefault="002750B2" w:rsidP="00E73551">
              <w:pPr>
                <w:spacing w:before="40" w:after="40"/>
                <w:rPr>
                  <w:rFonts w:cs="Arial"/>
                  <w:sz w:val="10"/>
                  <w:szCs w:val="10"/>
                  <w:lang w:eastAsia="en-AU"/>
                </w:rPr>
              </w:pPr>
              <w:r w:rsidRPr="007F59A8">
                <w:rPr>
                  <w:rFonts w:cs="Arial"/>
                  <w:sz w:val="10"/>
                  <w:szCs w:val="10"/>
                  <w:lang w:eastAsia="en-AU"/>
                </w:rPr>
                <w:t xml:space="preserve">Date last updated: </w:t>
              </w:r>
              <w:r w:rsidR="002C5A87">
                <w:rPr>
                  <w:rFonts w:cs="Arial"/>
                  <w:sz w:val="10"/>
                  <w:szCs w:val="10"/>
                  <w:lang w:eastAsia="en-AU"/>
                </w:rPr>
                <w:t xml:space="preserve">3 December </w:t>
              </w:r>
              <w:r w:rsidR="00FA63E5">
                <w:rPr>
                  <w:rFonts w:cs="Arial"/>
                  <w:sz w:val="10"/>
                  <w:szCs w:val="10"/>
                  <w:lang w:eastAsia="en-AU"/>
                </w:rPr>
                <w:t>2021</w:t>
              </w:r>
            </w:p>
          </w:sdtContent>
        </w:sdt>
      </w:tc>
      <w:sdt>
        <w:sdtPr>
          <w:rPr>
            <w:rFonts w:cs="Arial"/>
            <w:sz w:val="10"/>
            <w:szCs w:val="10"/>
          </w:rPr>
          <w:id w:val="-18011520"/>
          <w:placeholder>
            <w:docPart w:val="4647740849C146788BC610F859A461CB"/>
          </w:placeholder>
          <w15:appearance w15:val="hidden"/>
        </w:sdtPr>
        <w:sdtContent>
          <w:tc>
            <w:tcPr>
              <w:tcW w:w="2835" w:type="dxa"/>
            </w:tcPr>
            <w:p w14:paraId="3D585E54" w14:textId="77777777" w:rsidR="002750B2" w:rsidRPr="007F59A8" w:rsidRDefault="002750B2" w:rsidP="00E73551">
              <w:pPr>
                <w:spacing w:before="40" w:after="40"/>
                <w:rPr>
                  <w:rFonts w:cs="Arial"/>
                  <w:sz w:val="10"/>
                  <w:szCs w:val="10"/>
                  <w:lang w:eastAsia="en-AU"/>
                </w:rPr>
              </w:pPr>
              <w:r w:rsidRPr="007F59A8">
                <w:rPr>
                  <w:rFonts w:cs="Arial"/>
                  <w:sz w:val="10"/>
                  <w:szCs w:val="10"/>
                </w:rPr>
                <w:t>Location: VE Staff Wiki/Quality/Quality Life Cycle/Deliver</w:t>
              </w:r>
            </w:p>
          </w:tc>
        </w:sdtContent>
      </w:sdt>
      <w:sdt>
        <w:sdtPr>
          <w:rPr>
            <w:rFonts w:cs="Arial"/>
            <w:sz w:val="10"/>
            <w:szCs w:val="10"/>
          </w:rPr>
          <w:id w:val="-889882901"/>
          <w:lock w:val="contentLocked"/>
          <w:placeholder>
            <w:docPart w:val="4647740849C146788BC610F859A461CB"/>
          </w:placeholder>
          <w15:appearance w15:val="hidden"/>
        </w:sdtPr>
        <w:sdtContent>
          <w:tc>
            <w:tcPr>
              <w:tcW w:w="855" w:type="dxa"/>
            </w:tcPr>
            <w:p w14:paraId="02278008" w14:textId="6E1F68CB" w:rsidR="002750B2" w:rsidRPr="007F59A8" w:rsidRDefault="000532FD" w:rsidP="00E73551">
              <w:pPr>
                <w:pStyle w:val="Footer"/>
                <w:spacing w:before="40" w:after="40"/>
                <w:rPr>
                  <w:rFonts w:cs="Arial"/>
                  <w:sz w:val="10"/>
                  <w:szCs w:val="10"/>
                </w:rPr>
              </w:pPr>
              <w:r>
                <w:rPr>
                  <w:rFonts w:cs="Arial"/>
                  <w:sz w:val="10"/>
                  <w:szCs w:val="10"/>
                </w:rPr>
                <w:t>Version: 3.</w:t>
              </w:r>
              <w:r w:rsidR="00D06401">
                <w:rPr>
                  <w:rFonts w:cs="Arial"/>
                  <w:sz w:val="10"/>
                  <w:szCs w:val="10"/>
                </w:rPr>
                <w:t>4</w:t>
              </w:r>
            </w:p>
          </w:tc>
        </w:sdtContent>
      </w:sdt>
      <w:tc>
        <w:tcPr>
          <w:tcW w:w="846" w:type="dxa"/>
          <w:vAlign w:val="center"/>
        </w:tcPr>
        <w:p w14:paraId="40675945" w14:textId="1051B99A" w:rsidR="002750B2" w:rsidRPr="007F59A8" w:rsidRDefault="002750B2" w:rsidP="00E73551">
          <w:pPr>
            <w:pStyle w:val="Footer"/>
            <w:spacing w:before="40" w:after="40"/>
            <w:jc w:val="right"/>
            <w:rPr>
              <w:rFonts w:cs="Arial"/>
              <w:sz w:val="10"/>
              <w:szCs w:val="10"/>
            </w:rPr>
          </w:pPr>
          <w:r w:rsidRPr="007F59A8">
            <w:rPr>
              <w:rFonts w:cs="Arial"/>
              <w:sz w:val="10"/>
              <w:szCs w:val="10"/>
            </w:rPr>
            <w:t xml:space="preserve">Page </w:t>
          </w:r>
          <w:r w:rsidRPr="007F59A8">
            <w:rPr>
              <w:rFonts w:cs="Arial"/>
              <w:sz w:val="10"/>
              <w:szCs w:val="10"/>
            </w:rPr>
            <w:fldChar w:fldCharType="begin"/>
          </w:r>
          <w:r w:rsidRPr="007F59A8">
            <w:rPr>
              <w:rFonts w:cs="Arial"/>
              <w:sz w:val="10"/>
              <w:szCs w:val="10"/>
            </w:rPr>
            <w:instrText xml:space="preserve"> PAGE </w:instrText>
          </w:r>
          <w:r w:rsidRPr="007F59A8">
            <w:rPr>
              <w:rFonts w:cs="Arial"/>
              <w:sz w:val="10"/>
              <w:szCs w:val="10"/>
            </w:rPr>
            <w:fldChar w:fldCharType="separate"/>
          </w:r>
          <w:r w:rsidR="00AC763C">
            <w:rPr>
              <w:rFonts w:cs="Arial"/>
              <w:noProof/>
              <w:sz w:val="10"/>
              <w:szCs w:val="10"/>
            </w:rPr>
            <w:t>1</w:t>
          </w:r>
          <w:r w:rsidRPr="007F59A8">
            <w:rPr>
              <w:rFonts w:cs="Arial"/>
              <w:sz w:val="10"/>
              <w:szCs w:val="10"/>
            </w:rPr>
            <w:fldChar w:fldCharType="end"/>
          </w:r>
          <w:r w:rsidRPr="007F59A8">
            <w:rPr>
              <w:rFonts w:cs="Arial"/>
              <w:sz w:val="10"/>
              <w:szCs w:val="10"/>
            </w:rPr>
            <w:t xml:space="preserve"> of </w:t>
          </w:r>
          <w:r w:rsidRPr="007F59A8">
            <w:rPr>
              <w:rFonts w:cs="Arial"/>
              <w:sz w:val="10"/>
              <w:szCs w:val="10"/>
            </w:rPr>
            <w:fldChar w:fldCharType="begin"/>
          </w:r>
          <w:r w:rsidRPr="007F59A8">
            <w:rPr>
              <w:rFonts w:cs="Arial"/>
              <w:sz w:val="10"/>
              <w:szCs w:val="10"/>
            </w:rPr>
            <w:instrText xml:space="preserve"> NUMPAGES  </w:instrText>
          </w:r>
          <w:r w:rsidRPr="007F59A8">
            <w:rPr>
              <w:rFonts w:cs="Arial"/>
              <w:sz w:val="10"/>
              <w:szCs w:val="10"/>
            </w:rPr>
            <w:fldChar w:fldCharType="separate"/>
          </w:r>
          <w:r w:rsidR="00AC763C">
            <w:rPr>
              <w:rFonts w:cs="Arial"/>
              <w:noProof/>
              <w:sz w:val="10"/>
              <w:szCs w:val="10"/>
            </w:rPr>
            <w:t>1</w:t>
          </w:r>
          <w:r w:rsidRPr="007F59A8">
            <w:rPr>
              <w:rFonts w:cs="Arial"/>
              <w:sz w:val="10"/>
              <w:szCs w:val="10"/>
            </w:rPr>
            <w:fldChar w:fldCharType="end"/>
          </w:r>
        </w:p>
      </w:tc>
    </w:tr>
  </w:tbl>
  <w:p w14:paraId="7220B95B" w14:textId="77777777" w:rsidR="002750B2" w:rsidRPr="002750B2" w:rsidRDefault="002750B2">
    <w:pPr>
      <w:pStyle w:val="Foo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DA3363" w14:textId="77777777" w:rsidR="004D40B4" w:rsidRDefault="004D40B4">
      <w:r>
        <w:separator/>
      </w:r>
    </w:p>
  </w:footnote>
  <w:footnote w:type="continuationSeparator" w:id="0">
    <w:p w14:paraId="1EE44140" w14:textId="77777777" w:rsidR="004D40B4" w:rsidRDefault="004D40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617631" w14:textId="77777777" w:rsidR="003F7F9F" w:rsidRDefault="003F7F9F" w:rsidP="00B00FB0">
    <w:pPr>
      <w:pStyle w:val="Header"/>
      <w:ind w:right="-99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29F899" w14:textId="7E722161" w:rsidR="003F7F9F" w:rsidRPr="00EB012F" w:rsidRDefault="003F7F9F" w:rsidP="009274E6">
    <w:pPr>
      <w:pBdr>
        <w:bottom w:val="single" w:sz="12" w:space="1" w:color="999999"/>
      </w:pBdr>
      <w:tabs>
        <w:tab w:val="left" w:pos="1701"/>
      </w:tabs>
      <w:rPr>
        <w:rFonts w:cs="Arial"/>
        <w:b/>
        <w:bCs/>
        <w:sz w:val="28"/>
        <w:szCs w:val="28"/>
      </w:rPr>
    </w:pPr>
    <w:r>
      <w:rPr>
        <w:noProof/>
        <w:lang w:val="en-AU" w:eastAsia="en-AU" w:bidi="si-LK"/>
      </w:rPr>
      <w:drawing>
        <wp:anchor distT="0" distB="0" distL="114300" distR="114300" simplePos="0" relativeHeight="251661312" behindDoc="0" locked="0" layoutInCell="1" allowOverlap="1" wp14:anchorId="2413D6A3" wp14:editId="381309D6">
          <wp:simplePos x="0" y="0"/>
          <wp:positionH relativeFrom="margin">
            <wp:align>right</wp:align>
          </wp:positionH>
          <wp:positionV relativeFrom="paragraph">
            <wp:posOffset>-132218</wp:posOffset>
          </wp:positionV>
          <wp:extent cx="975995" cy="487680"/>
          <wp:effectExtent l="0" t="0" r="0" b="7620"/>
          <wp:wrapSquare wrapText="bothSides"/>
          <wp:docPr id="4" name="Picture 4" descr="corp_3h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rp_3h_cmyk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995" cy="4876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b/>
        <w:bCs/>
        <w:sz w:val="28"/>
        <w:szCs w:val="28"/>
      </w:rPr>
      <w:t>Assessment Task Cover Sheet</w:t>
    </w:r>
    <w:r w:rsidR="007A06F2">
      <w:rPr>
        <w:rFonts w:cs="Arial"/>
        <w:b/>
        <w:bCs/>
        <w:sz w:val="28"/>
        <w:szCs w:val="28"/>
      </w:rPr>
      <w:t xml:space="preserve"> </w:t>
    </w:r>
  </w:p>
  <w:p w14:paraId="71330149" w14:textId="77777777" w:rsidR="003F7F9F" w:rsidRPr="009274E6" w:rsidRDefault="003F7F9F" w:rsidP="007614DA">
    <w:pPr>
      <w:pStyle w:val="Header"/>
      <w:rPr>
        <w:rFonts w:ascii="Arial" w:eastAsiaTheme="minorHAnsi" w:hAnsi="Arial" w:cs="Arial"/>
        <w:bCs/>
        <w:sz w:val="28"/>
        <w:szCs w:val="28"/>
        <w:lang w:val="en-AU"/>
      </w:rPr>
    </w:pPr>
    <w:r w:rsidRPr="007614DA">
      <w:rPr>
        <w:rFonts w:eastAsia="MS Minch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21DA0"/>
    <w:multiLevelType w:val="hybridMultilevel"/>
    <w:tmpl w:val="7BBEB120"/>
    <w:lvl w:ilvl="0" w:tplc="1D7446B8">
      <w:start w:val="1"/>
      <w:numFmt w:val="lowerLetter"/>
      <w:lvlText w:val="%1."/>
      <w:lvlJc w:val="left"/>
      <w:pPr>
        <w:tabs>
          <w:tab w:val="num" w:pos="1134"/>
        </w:tabs>
        <w:ind w:left="851" w:hanging="794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EF5DF4"/>
    <w:multiLevelType w:val="hybridMultilevel"/>
    <w:tmpl w:val="3EB0661C"/>
    <w:lvl w:ilvl="0" w:tplc="1D7446B8">
      <w:start w:val="1"/>
      <w:numFmt w:val="lowerLetter"/>
      <w:lvlText w:val="%1."/>
      <w:lvlJc w:val="left"/>
      <w:pPr>
        <w:tabs>
          <w:tab w:val="num" w:pos="1134"/>
        </w:tabs>
        <w:ind w:left="851" w:hanging="794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D2768"/>
    <w:multiLevelType w:val="hybridMultilevel"/>
    <w:tmpl w:val="E576762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8C7702"/>
    <w:multiLevelType w:val="hybridMultilevel"/>
    <w:tmpl w:val="AE2E90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05102"/>
    <w:multiLevelType w:val="hybridMultilevel"/>
    <w:tmpl w:val="E0048F3A"/>
    <w:lvl w:ilvl="0" w:tplc="8584A9EE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8"/>
        <w:szCs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2692F"/>
    <w:multiLevelType w:val="multilevel"/>
    <w:tmpl w:val="F7646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7C612B"/>
    <w:multiLevelType w:val="hybridMultilevel"/>
    <w:tmpl w:val="B73C18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C30A8"/>
    <w:multiLevelType w:val="multilevel"/>
    <w:tmpl w:val="B660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0A7C0B"/>
    <w:multiLevelType w:val="hybridMultilevel"/>
    <w:tmpl w:val="2098D84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BE7CB2"/>
    <w:multiLevelType w:val="multilevel"/>
    <w:tmpl w:val="A3FA2C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2157"/>
        </w:tabs>
        <w:ind w:left="1874" w:hanging="794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70165"/>
    <w:multiLevelType w:val="hybridMultilevel"/>
    <w:tmpl w:val="63924774"/>
    <w:lvl w:ilvl="0" w:tplc="1D7446B8">
      <w:start w:val="1"/>
      <w:numFmt w:val="lowerLetter"/>
      <w:lvlText w:val="%1."/>
      <w:lvlJc w:val="left"/>
      <w:pPr>
        <w:tabs>
          <w:tab w:val="num" w:pos="1134"/>
        </w:tabs>
        <w:ind w:left="851" w:hanging="794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8C10DD8"/>
    <w:multiLevelType w:val="hybridMultilevel"/>
    <w:tmpl w:val="02D05F04"/>
    <w:lvl w:ilvl="0" w:tplc="BC04652C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b w:val="0"/>
        <w:i w:val="0"/>
        <w:sz w:val="28"/>
        <w:szCs w:val="28"/>
      </w:rPr>
    </w:lvl>
    <w:lvl w:ilvl="1" w:tplc="0C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8"/>
        <w:szCs w:val="28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85D34"/>
    <w:multiLevelType w:val="hybridMultilevel"/>
    <w:tmpl w:val="CE9A99E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785270"/>
    <w:multiLevelType w:val="multilevel"/>
    <w:tmpl w:val="CD1C3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3C681B"/>
    <w:multiLevelType w:val="hybridMultilevel"/>
    <w:tmpl w:val="80B8ABE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3B2056"/>
    <w:multiLevelType w:val="hybridMultilevel"/>
    <w:tmpl w:val="22D8FC56"/>
    <w:lvl w:ilvl="0" w:tplc="0ADE265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757975"/>
    <w:multiLevelType w:val="hybridMultilevel"/>
    <w:tmpl w:val="B7C48F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016714"/>
    <w:multiLevelType w:val="hybridMultilevel"/>
    <w:tmpl w:val="D6D2C442"/>
    <w:lvl w:ilvl="0" w:tplc="52E44D84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 w15:restartNumberingAfterBreak="0">
    <w:nsid w:val="57220E78"/>
    <w:multiLevelType w:val="hybridMultilevel"/>
    <w:tmpl w:val="62969F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EE0CB2"/>
    <w:multiLevelType w:val="hybridMultilevel"/>
    <w:tmpl w:val="64CC79BC"/>
    <w:lvl w:ilvl="0" w:tplc="1D7446B8">
      <w:start w:val="1"/>
      <w:numFmt w:val="lowerLetter"/>
      <w:lvlText w:val="%1."/>
      <w:lvlJc w:val="left"/>
      <w:pPr>
        <w:tabs>
          <w:tab w:val="num" w:pos="1437"/>
        </w:tabs>
        <w:ind w:left="1154" w:hanging="794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743"/>
        </w:tabs>
        <w:ind w:left="1743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463"/>
        </w:tabs>
        <w:ind w:left="2463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183"/>
        </w:tabs>
        <w:ind w:left="3183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03"/>
        </w:tabs>
        <w:ind w:left="3903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23"/>
        </w:tabs>
        <w:ind w:left="4623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343"/>
        </w:tabs>
        <w:ind w:left="5343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063"/>
        </w:tabs>
        <w:ind w:left="6063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783"/>
        </w:tabs>
        <w:ind w:left="6783" w:hanging="180"/>
      </w:pPr>
    </w:lvl>
  </w:abstractNum>
  <w:abstractNum w:abstractNumId="20" w15:restartNumberingAfterBreak="0">
    <w:nsid w:val="65506867"/>
    <w:multiLevelType w:val="hybridMultilevel"/>
    <w:tmpl w:val="EE9A4E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E0120F"/>
    <w:multiLevelType w:val="hybridMultilevel"/>
    <w:tmpl w:val="0D42E784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8"/>
        <w:szCs w:val="28"/>
      </w:rPr>
    </w:lvl>
    <w:lvl w:ilvl="1" w:tplc="0C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8"/>
        <w:szCs w:val="28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8A0B43"/>
    <w:multiLevelType w:val="hybridMultilevel"/>
    <w:tmpl w:val="35BCBDEE"/>
    <w:lvl w:ilvl="0" w:tplc="D3B435B8">
      <w:start w:val="31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DE12952"/>
    <w:multiLevelType w:val="hybridMultilevel"/>
    <w:tmpl w:val="3920CC74"/>
    <w:lvl w:ilvl="0" w:tplc="0594505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026B96"/>
    <w:multiLevelType w:val="hybridMultilevel"/>
    <w:tmpl w:val="465A56C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0A35DAB"/>
    <w:multiLevelType w:val="multilevel"/>
    <w:tmpl w:val="E0048F3A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A4794A"/>
    <w:multiLevelType w:val="hybridMultilevel"/>
    <w:tmpl w:val="3E5EE9FA"/>
    <w:lvl w:ilvl="0" w:tplc="1D7446B8">
      <w:start w:val="1"/>
      <w:numFmt w:val="lowerLetter"/>
      <w:lvlText w:val="%1."/>
      <w:lvlJc w:val="left"/>
      <w:pPr>
        <w:tabs>
          <w:tab w:val="num" w:pos="1437"/>
        </w:tabs>
        <w:ind w:left="1154" w:hanging="794"/>
      </w:pPr>
      <w:rPr>
        <w:rFonts w:hint="default"/>
      </w:rPr>
    </w:lvl>
    <w:lvl w:ilvl="1" w:tplc="1D7446B8">
      <w:start w:val="1"/>
      <w:numFmt w:val="lowerLetter"/>
      <w:lvlText w:val="%2."/>
      <w:lvlJc w:val="left"/>
      <w:pPr>
        <w:tabs>
          <w:tab w:val="num" w:pos="2157"/>
        </w:tabs>
        <w:ind w:left="1874" w:hanging="794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5A2482"/>
    <w:multiLevelType w:val="hybridMultilevel"/>
    <w:tmpl w:val="20A23C1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80238F5"/>
    <w:multiLevelType w:val="multilevel"/>
    <w:tmpl w:val="37DA36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113097"/>
    <w:multiLevelType w:val="multilevel"/>
    <w:tmpl w:val="B3208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7358884">
    <w:abstractNumId w:val="4"/>
  </w:num>
  <w:num w:numId="2" w16cid:durableId="2030133177">
    <w:abstractNumId w:val="25"/>
  </w:num>
  <w:num w:numId="3" w16cid:durableId="833837941">
    <w:abstractNumId w:val="11"/>
  </w:num>
  <w:num w:numId="4" w16cid:durableId="2001734425">
    <w:abstractNumId w:val="27"/>
  </w:num>
  <w:num w:numId="5" w16cid:durableId="713847393">
    <w:abstractNumId w:val="22"/>
  </w:num>
  <w:num w:numId="6" w16cid:durableId="870386888">
    <w:abstractNumId w:val="20"/>
  </w:num>
  <w:num w:numId="7" w16cid:durableId="1608926456">
    <w:abstractNumId w:val="23"/>
  </w:num>
  <w:num w:numId="8" w16cid:durableId="346367235">
    <w:abstractNumId w:val="26"/>
  </w:num>
  <w:num w:numId="9" w16cid:durableId="78254463">
    <w:abstractNumId w:val="28"/>
  </w:num>
  <w:num w:numId="10" w16cid:durableId="2013022122">
    <w:abstractNumId w:val="9"/>
  </w:num>
  <w:num w:numId="11" w16cid:durableId="313876893">
    <w:abstractNumId w:val="19"/>
  </w:num>
  <w:num w:numId="12" w16cid:durableId="836728029">
    <w:abstractNumId w:val="1"/>
  </w:num>
  <w:num w:numId="13" w16cid:durableId="430123211">
    <w:abstractNumId w:val="0"/>
  </w:num>
  <w:num w:numId="14" w16cid:durableId="206530711">
    <w:abstractNumId w:val="10"/>
  </w:num>
  <w:num w:numId="15" w16cid:durableId="534316045">
    <w:abstractNumId w:val="5"/>
  </w:num>
  <w:num w:numId="16" w16cid:durableId="511336507">
    <w:abstractNumId w:val="14"/>
  </w:num>
  <w:num w:numId="17" w16cid:durableId="673386212">
    <w:abstractNumId w:val="29"/>
  </w:num>
  <w:num w:numId="18" w16cid:durableId="691536588">
    <w:abstractNumId w:val="16"/>
  </w:num>
  <w:num w:numId="19" w16cid:durableId="413936243">
    <w:abstractNumId w:val="13"/>
  </w:num>
  <w:num w:numId="20" w16cid:durableId="77020077">
    <w:abstractNumId w:val="3"/>
  </w:num>
  <w:num w:numId="21" w16cid:durableId="1590385812">
    <w:abstractNumId w:val="17"/>
  </w:num>
  <w:num w:numId="22" w16cid:durableId="1043016101">
    <w:abstractNumId w:val="7"/>
  </w:num>
  <w:num w:numId="23" w16cid:durableId="961813159">
    <w:abstractNumId w:val="6"/>
  </w:num>
  <w:num w:numId="24" w16cid:durableId="573977484">
    <w:abstractNumId w:val="2"/>
  </w:num>
  <w:num w:numId="25" w16cid:durableId="2005892830">
    <w:abstractNumId w:val="24"/>
  </w:num>
  <w:num w:numId="26" w16cid:durableId="1152332198">
    <w:abstractNumId w:val="12"/>
  </w:num>
  <w:num w:numId="27" w16cid:durableId="2040549705">
    <w:abstractNumId w:val="8"/>
  </w:num>
  <w:num w:numId="28" w16cid:durableId="324208167">
    <w:abstractNumId w:val="18"/>
  </w:num>
  <w:num w:numId="29" w16cid:durableId="1103037105">
    <w:abstractNumId w:val="21"/>
  </w:num>
  <w:num w:numId="30" w16cid:durableId="139542216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1"/>
  <w:proofState w:spelling="clean" w:grammar="clean"/>
  <w:attachedTemplate r:id="rId1"/>
  <w:documentProtection w:edit="forms" w:enforcement="0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3D0"/>
    <w:rsid w:val="0000717A"/>
    <w:rsid w:val="000220BC"/>
    <w:rsid w:val="00022D21"/>
    <w:rsid w:val="00032646"/>
    <w:rsid w:val="00044029"/>
    <w:rsid w:val="000532FD"/>
    <w:rsid w:val="00060D55"/>
    <w:rsid w:val="00061F86"/>
    <w:rsid w:val="0006679D"/>
    <w:rsid w:val="00082BC1"/>
    <w:rsid w:val="0008743C"/>
    <w:rsid w:val="000E2E3C"/>
    <w:rsid w:val="000F02FC"/>
    <w:rsid w:val="0011404A"/>
    <w:rsid w:val="001211E3"/>
    <w:rsid w:val="00163A46"/>
    <w:rsid w:val="00164F45"/>
    <w:rsid w:val="001741DB"/>
    <w:rsid w:val="00176868"/>
    <w:rsid w:val="00181357"/>
    <w:rsid w:val="0018464E"/>
    <w:rsid w:val="00194D67"/>
    <w:rsid w:val="00195502"/>
    <w:rsid w:val="00196A69"/>
    <w:rsid w:val="001B01C6"/>
    <w:rsid w:val="001E6840"/>
    <w:rsid w:val="001F6C75"/>
    <w:rsid w:val="002022BA"/>
    <w:rsid w:val="00202F65"/>
    <w:rsid w:val="002136BE"/>
    <w:rsid w:val="00214F72"/>
    <w:rsid w:val="00224020"/>
    <w:rsid w:val="00233C8D"/>
    <w:rsid w:val="002346A6"/>
    <w:rsid w:val="00267837"/>
    <w:rsid w:val="002750B2"/>
    <w:rsid w:val="00281582"/>
    <w:rsid w:val="002B79F7"/>
    <w:rsid w:val="002C5A87"/>
    <w:rsid w:val="002D286D"/>
    <w:rsid w:val="002D58A9"/>
    <w:rsid w:val="002F3526"/>
    <w:rsid w:val="002F579E"/>
    <w:rsid w:val="0030667E"/>
    <w:rsid w:val="003070B5"/>
    <w:rsid w:val="003101C8"/>
    <w:rsid w:val="00310EFC"/>
    <w:rsid w:val="00311EAB"/>
    <w:rsid w:val="003202FE"/>
    <w:rsid w:val="00326ABE"/>
    <w:rsid w:val="00333AA8"/>
    <w:rsid w:val="003418D7"/>
    <w:rsid w:val="003500FB"/>
    <w:rsid w:val="00353866"/>
    <w:rsid w:val="00360170"/>
    <w:rsid w:val="003700C2"/>
    <w:rsid w:val="003753F7"/>
    <w:rsid w:val="00385D29"/>
    <w:rsid w:val="003A12CD"/>
    <w:rsid w:val="003A4A3C"/>
    <w:rsid w:val="003A56E3"/>
    <w:rsid w:val="003B53CE"/>
    <w:rsid w:val="003B7D5D"/>
    <w:rsid w:val="003C4F1B"/>
    <w:rsid w:val="003E0ECA"/>
    <w:rsid w:val="003E2B9D"/>
    <w:rsid w:val="003F2018"/>
    <w:rsid w:val="003F312B"/>
    <w:rsid w:val="003F7F9F"/>
    <w:rsid w:val="00401B07"/>
    <w:rsid w:val="004048F5"/>
    <w:rsid w:val="00410C0A"/>
    <w:rsid w:val="004210ED"/>
    <w:rsid w:val="00422B1F"/>
    <w:rsid w:val="00425B77"/>
    <w:rsid w:val="00454F3A"/>
    <w:rsid w:val="00462FF6"/>
    <w:rsid w:val="00476C62"/>
    <w:rsid w:val="00482D9F"/>
    <w:rsid w:val="004858FF"/>
    <w:rsid w:val="004930E2"/>
    <w:rsid w:val="004C0F52"/>
    <w:rsid w:val="004D40B4"/>
    <w:rsid w:val="004F2323"/>
    <w:rsid w:val="004F2B58"/>
    <w:rsid w:val="00500745"/>
    <w:rsid w:val="005043D0"/>
    <w:rsid w:val="00507481"/>
    <w:rsid w:val="00513DED"/>
    <w:rsid w:val="0051548B"/>
    <w:rsid w:val="00516BA9"/>
    <w:rsid w:val="00531A52"/>
    <w:rsid w:val="0053763D"/>
    <w:rsid w:val="00540DC4"/>
    <w:rsid w:val="00550F45"/>
    <w:rsid w:val="00567D07"/>
    <w:rsid w:val="005759B5"/>
    <w:rsid w:val="00581B3F"/>
    <w:rsid w:val="00586076"/>
    <w:rsid w:val="005B6BA7"/>
    <w:rsid w:val="005C5A24"/>
    <w:rsid w:val="006166D7"/>
    <w:rsid w:val="00627EBB"/>
    <w:rsid w:val="006340EC"/>
    <w:rsid w:val="006421D3"/>
    <w:rsid w:val="00664801"/>
    <w:rsid w:val="00667A0F"/>
    <w:rsid w:val="00683E69"/>
    <w:rsid w:val="00694B79"/>
    <w:rsid w:val="006957AF"/>
    <w:rsid w:val="006A103F"/>
    <w:rsid w:val="006A2C9F"/>
    <w:rsid w:val="006B168B"/>
    <w:rsid w:val="006C732A"/>
    <w:rsid w:val="006E26F0"/>
    <w:rsid w:val="006F4039"/>
    <w:rsid w:val="0070010A"/>
    <w:rsid w:val="00703FDF"/>
    <w:rsid w:val="0072150D"/>
    <w:rsid w:val="00750825"/>
    <w:rsid w:val="00755B77"/>
    <w:rsid w:val="0075736B"/>
    <w:rsid w:val="007614DA"/>
    <w:rsid w:val="00763B01"/>
    <w:rsid w:val="00766016"/>
    <w:rsid w:val="00770AB5"/>
    <w:rsid w:val="00783EBF"/>
    <w:rsid w:val="00793AD7"/>
    <w:rsid w:val="007A0617"/>
    <w:rsid w:val="007A06F2"/>
    <w:rsid w:val="007A7974"/>
    <w:rsid w:val="007D7423"/>
    <w:rsid w:val="007E5327"/>
    <w:rsid w:val="007F6DD4"/>
    <w:rsid w:val="007F78E6"/>
    <w:rsid w:val="008000EF"/>
    <w:rsid w:val="008255F3"/>
    <w:rsid w:val="008426DE"/>
    <w:rsid w:val="00854F9B"/>
    <w:rsid w:val="00856D06"/>
    <w:rsid w:val="008600A9"/>
    <w:rsid w:val="0086503B"/>
    <w:rsid w:val="00872CE1"/>
    <w:rsid w:val="00880D4C"/>
    <w:rsid w:val="008B245D"/>
    <w:rsid w:val="008C716F"/>
    <w:rsid w:val="008D5191"/>
    <w:rsid w:val="008E6E5D"/>
    <w:rsid w:val="008E795A"/>
    <w:rsid w:val="008E7B96"/>
    <w:rsid w:val="00904663"/>
    <w:rsid w:val="00911C3F"/>
    <w:rsid w:val="009215D8"/>
    <w:rsid w:val="0092619E"/>
    <w:rsid w:val="009274E6"/>
    <w:rsid w:val="00927E7B"/>
    <w:rsid w:val="00937A27"/>
    <w:rsid w:val="009455A4"/>
    <w:rsid w:val="00953D86"/>
    <w:rsid w:val="00957AB8"/>
    <w:rsid w:val="00976615"/>
    <w:rsid w:val="00991E4C"/>
    <w:rsid w:val="009A7A48"/>
    <w:rsid w:val="009B4112"/>
    <w:rsid w:val="009B6237"/>
    <w:rsid w:val="009B6B39"/>
    <w:rsid w:val="009D0FFF"/>
    <w:rsid w:val="009D66BF"/>
    <w:rsid w:val="009D76FC"/>
    <w:rsid w:val="009F42A9"/>
    <w:rsid w:val="009F598B"/>
    <w:rsid w:val="00A17D0A"/>
    <w:rsid w:val="00A5275B"/>
    <w:rsid w:val="00A62A7B"/>
    <w:rsid w:val="00A64179"/>
    <w:rsid w:val="00A77073"/>
    <w:rsid w:val="00AA479E"/>
    <w:rsid w:val="00AB5D03"/>
    <w:rsid w:val="00AC763C"/>
    <w:rsid w:val="00AD0550"/>
    <w:rsid w:val="00AD4AAA"/>
    <w:rsid w:val="00AF578F"/>
    <w:rsid w:val="00B00FB0"/>
    <w:rsid w:val="00B02C71"/>
    <w:rsid w:val="00B2436F"/>
    <w:rsid w:val="00B311B9"/>
    <w:rsid w:val="00B37A8E"/>
    <w:rsid w:val="00B4102A"/>
    <w:rsid w:val="00B44BAF"/>
    <w:rsid w:val="00B56D7E"/>
    <w:rsid w:val="00B65660"/>
    <w:rsid w:val="00B73286"/>
    <w:rsid w:val="00B86588"/>
    <w:rsid w:val="00B905CF"/>
    <w:rsid w:val="00BC1E82"/>
    <w:rsid w:val="00BD52B4"/>
    <w:rsid w:val="00BD63DC"/>
    <w:rsid w:val="00BF320A"/>
    <w:rsid w:val="00C02008"/>
    <w:rsid w:val="00C169BD"/>
    <w:rsid w:val="00C27939"/>
    <w:rsid w:val="00C34E67"/>
    <w:rsid w:val="00C62433"/>
    <w:rsid w:val="00C64CC0"/>
    <w:rsid w:val="00C7107B"/>
    <w:rsid w:val="00C81799"/>
    <w:rsid w:val="00C81F01"/>
    <w:rsid w:val="00C91284"/>
    <w:rsid w:val="00C9224C"/>
    <w:rsid w:val="00C958D7"/>
    <w:rsid w:val="00CA2CC2"/>
    <w:rsid w:val="00CB10DF"/>
    <w:rsid w:val="00CB48EA"/>
    <w:rsid w:val="00CB5BE6"/>
    <w:rsid w:val="00CC6362"/>
    <w:rsid w:val="00D06401"/>
    <w:rsid w:val="00D1033B"/>
    <w:rsid w:val="00D1201A"/>
    <w:rsid w:val="00D33B40"/>
    <w:rsid w:val="00D4162E"/>
    <w:rsid w:val="00D600EE"/>
    <w:rsid w:val="00D62E3C"/>
    <w:rsid w:val="00D66E9E"/>
    <w:rsid w:val="00D72A9F"/>
    <w:rsid w:val="00D834B9"/>
    <w:rsid w:val="00D9052B"/>
    <w:rsid w:val="00D96287"/>
    <w:rsid w:val="00DA17D7"/>
    <w:rsid w:val="00DB0522"/>
    <w:rsid w:val="00DF521B"/>
    <w:rsid w:val="00E01BB0"/>
    <w:rsid w:val="00E11233"/>
    <w:rsid w:val="00E16E41"/>
    <w:rsid w:val="00E3488F"/>
    <w:rsid w:val="00E34A7B"/>
    <w:rsid w:val="00E52E8C"/>
    <w:rsid w:val="00E54A47"/>
    <w:rsid w:val="00E746D3"/>
    <w:rsid w:val="00E75160"/>
    <w:rsid w:val="00EA001A"/>
    <w:rsid w:val="00EA13FD"/>
    <w:rsid w:val="00EA6683"/>
    <w:rsid w:val="00EB3410"/>
    <w:rsid w:val="00EB3429"/>
    <w:rsid w:val="00ED3B9C"/>
    <w:rsid w:val="00ED3BE4"/>
    <w:rsid w:val="00EE7D18"/>
    <w:rsid w:val="00EF2527"/>
    <w:rsid w:val="00EF4113"/>
    <w:rsid w:val="00F05CA5"/>
    <w:rsid w:val="00F15D93"/>
    <w:rsid w:val="00F1668D"/>
    <w:rsid w:val="00F1705D"/>
    <w:rsid w:val="00F17F54"/>
    <w:rsid w:val="00F210A4"/>
    <w:rsid w:val="00F334F2"/>
    <w:rsid w:val="00F41C24"/>
    <w:rsid w:val="00F66591"/>
    <w:rsid w:val="00F73BFE"/>
    <w:rsid w:val="00F83C14"/>
    <w:rsid w:val="00F83C86"/>
    <w:rsid w:val="00FA63E5"/>
    <w:rsid w:val="00FA67CE"/>
    <w:rsid w:val="00FA6F6E"/>
    <w:rsid w:val="00FA793F"/>
    <w:rsid w:val="00FB0289"/>
    <w:rsid w:val="00FC51F0"/>
    <w:rsid w:val="00FC63E5"/>
    <w:rsid w:val="00FD26A4"/>
    <w:rsid w:val="00FE3B48"/>
    <w:rsid w:val="00FE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FED768"/>
  <w15:docId w15:val="{9EA40016-EBDE-4971-8F4A-E2D4C2DDE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3D0"/>
    <w:rPr>
      <w:rFonts w:ascii="Arial" w:hAnsi="Arial"/>
      <w:sz w:val="22"/>
      <w:lang w:val="en-GB" w:eastAsia="en-US"/>
    </w:rPr>
  </w:style>
  <w:style w:type="paragraph" w:styleId="Heading1">
    <w:name w:val="heading 1"/>
    <w:basedOn w:val="Normal"/>
    <w:next w:val="Normal"/>
    <w:qFormat/>
    <w:rsid w:val="005043D0"/>
    <w:pPr>
      <w:keepNext/>
      <w:outlineLvl w:val="0"/>
    </w:pPr>
    <w:rPr>
      <w:rFonts w:ascii="Arial Narrow" w:hAnsi="Arial Narrow"/>
      <w:sz w:val="32"/>
    </w:rPr>
  </w:style>
  <w:style w:type="paragraph" w:styleId="Heading2">
    <w:name w:val="heading 2"/>
    <w:basedOn w:val="Normal"/>
    <w:next w:val="Normal"/>
    <w:qFormat/>
    <w:rsid w:val="005043D0"/>
    <w:pPr>
      <w:keepNext/>
      <w:outlineLvl w:val="1"/>
    </w:pPr>
    <w:rPr>
      <w:b/>
      <w:sz w:val="44"/>
    </w:rPr>
  </w:style>
  <w:style w:type="paragraph" w:styleId="Heading3">
    <w:name w:val="heading 3"/>
    <w:basedOn w:val="Normal"/>
    <w:next w:val="Normal"/>
    <w:qFormat/>
    <w:rsid w:val="005043D0"/>
    <w:pPr>
      <w:keepNext/>
      <w:outlineLvl w:val="2"/>
    </w:pPr>
    <w:rPr>
      <w:rFonts w:ascii="Arial Narrow" w:hAnsi="Arial Narrow"/>
      <w:b/>
      <w:sz w:val="48"/>
    </w:rPr>
  </w:style>
  <w:style w:type="paragraph" w:styleId="Heading4">
    <w:name w:val="heading 4"/>
    <w:basedOn w:val="Normal"/>
    <w:next w:val="Normal"/>
    <w:qFormat/>
    <w:rsid w:val="005043D0"/>
    <w:pPr>
      <w:keepNext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5043D0"/>
    <w:pPr>
      <w:keepNext/>
      <w:spacing w:line="480" w:lineRule="exact"/>
      <w:outlineLvl w:val="4"/>
    </w:pPr>
    <w:rPr>
      <w:b/>
      <w:sz w:val="48"/>
    </w:rPr>
  </w:style>
  <w:style w:type="paragraph" w:styleId="Heading6">
    <w:name w:val="heading 6"/>
    <w:basedOn w:val="Normal"/>
    <w:next w:val="Normal"/>
    <w:qFormat/>
    <w:rsid w:val="005043D0"/>
    <w:pPr>
      <w:keepNext/>
      <w:outlineLvl w:val="5"/>
    </w:pPr>
    <w:rPr>
      <w:rFonts w:ascii="Arial Narrow" w:hAnsi="Arial Narrow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043D0"/>
    <w:pPr>
      <w:tabs>
        <w:tab w:val="center" w:pos="4153"/>
        <w:tab w:val="right" w:pos="8306"/>
      </w:tabs>
      <w:spacing w:line="280" w:lineRule="exact"/>
    </w:pPr>
    <w:rPr>
      <w:rFonts w:ascii="Arial Narrow" w:hAnsi="Arial Narrow"/>
      <w:b/>
    </w:rPr>
  </w:style>
  <w:style w:type="paragraph" w:styleId="Footer">
    <w:name w:val="footer"/>
    <w:basedOn w:val="Normal"/>
    <w:link w:val="FooterChar"/>
    <w:rsid w:val="005043D0"/>
    <w:pPr>
      <w:tabs>
        <w:tab w:val="center" w:pos="4320"/>
        <w:tab w:val="right" w:pos="8640"/>
      </w:tabs>
    </w:pPr>
    <w:rPr>
      <w:sz w:val="16"/>
    </w:rPr>
  </w:style>
  <w:style w:type="paragraph" w:customStyle="1" w:styleId="Default">
    <w:name w:val="Default"/>
    <w:rsid w:val="00F83C14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aliases w:val="Bullet"/>
    <w:basedOn w:val="Normal"/>
    <w:uiPriority w:val="34"/>
    <w:qFormat/>
    <w:rsid w:val="00CB10DF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val="en-AU"/>
    </w:rPr>
  </w:style>
  <w:style w:type="character" w:styleId="PlaceholderText">
    <w:name w:val="Placeholder Text"/>
    <w:uiPriority w:val="99"/>
    <w:semiHidden/>
    <w:rsid w:val="00A62A7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A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62A7B"/>
    <w:rPr>
      <w:rFonts w:ascii="Tahoma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uiPriority w:val="59"/>
    <w:rsid w:val="00082BC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trong">
    <w:name w:val="Strong"/>
    <w:uiPriority w:val="22"/>
    <w:qFormat/>
    <w:rsid w:val="00EB3429"/>
    <w:rPr>
      <w:b/>
      <w:bCs/>
    </w:rPr>
  </w:style>
  <w:style w:type="character" w:styleId="Hyperlink">
    <w:name w:val="Hyperlink"/>
    <w:uiPriority w:val="99"/>
    <w:unhideWhenUsed/>
    <w:rsid w:val="0006679D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516B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BA9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516BA9"/>
    <w:rPr>
      <w:rFonts w:ascii="Arial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BA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16BA9"/>
    <w:rPr>
      <w:rFonts w:ascii="Arial" w:hAnsi="Arial"/>
      <w:b/>
      <w:bCs/>
      <w:lang w:val="en-GB" w:eastAsia="en-US"/>
    </w:rPr>
  </w:style>
  <w:style w:type="character" w:customStyle="1" w:styleId="FooterChar">
    <w:name w:val="Footer Char"/>
    <w:link w:val="Footer"/>
    <w:uiPriority w:val="99"/>
    <w:rsid w:val="001211E3"/>
    <w:rPr>
      <w:rFonts w:ascii="Arial" w:hAnsi="Arial"/>
      <w:sz w:val="16"/>
      <w:lang w:val="en-GB" w:eastAsia="en-US"/>
    </w:rPr>
  </w:style>
  <w:style w:type="paragraph" w:customStyle="1" w:styleId="cgBodyText">
    <w:name w:val="cgBodyText"/>
    <w:basedOn w:val="Normal"/>
    <w:rsid w:val="00410C0A"/>
    <w:rPr>
      <w:rFonts w:cs="Arial"/>
      <w:sz w:val="24"/>
      <w:szCs w:val="24"/>
    </w:rPr>
  </w:style>
  <w:style w:type="paragraph" w:customStyle="1" w:styleId="cgBoxText">
    <w:name w:val="cgBoxText"/>
    <w:basedOn w:val="Normal"/>
    <w:rsid w:val="00410C0A"/>
    <w:pPr>
      <w:widowControl w:val="0"/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uppressAutoHyphens/>
      <w:outlineLvl w:val="0"/>
    </w:pPr>
    <w:rPr>
      <w:rFonts w:cs="Arial"/>
      <w:color w:val="000000"/>
      <w:sz w:val="24"/>
      <w:szCs w:val="24"/>
    </w:rPr>
  </w:style>
  <w:style w:type="paragraph" w:customStyle="1" w:styleId="cgCaption">
    <w:name w:val="cgCaption"/>
    <w:basedOn w:val="cgBodyText"/>
    <w:autoRedefine/>
    <w:rsid w:val="00410C0A"/>
    <w:rPr>
      <w:color w:val="666699"/>
      <w:sz w:val="20"/>
    </w:rPr>
  </w:style>
  <w:style w:type="paragraph" w:customStyle="1" w:styleId="cgComment">
    <w:name w:val="cgComment"/>
    <w:basedOn w:val="Normal"/>
    <w:rsid w:val="00410C0A"/>
    <w:pPr>
      <w:widowControl w:val="0"/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uppressAutoHyphens/>
      <w:outlineLvl w:val="0"/>
    </w:pPr>
    <w:rPr>
      <w:rFonts w:cs="Arial"/>
      <w:i/>
      <w:iCs/>
      <w:color w:val="000000"/>
      <w:sz w:val="24"/>
      <w:szCs w:val="24"/>
    </w:rPr>
  </w:style>
  <w:style w:type="paragraph" w:customStyle="1" w:styleId="cgDefinition">
    <w:name w:val="cgDefinition"/>
    <w:basedOn w:val="Normal"/>
    <w:rsid w:val="00410C0A"/>
    <w:pPr>
      <w:widowControl w:val="0"/>
      <w:shd w:val="clear" w:color="auto" w:fill="CCECFF"/>
      <w:suppressAutoHyphens/>
      <w:outlineLvl w:val="0"/>
    </w:pPr>
    <w:rPr>
      <w:rFonts w:cs="Arial"/>
      <w:color w:val="000000"/>
      <w:sz w:val="24"/>
      <w:szCs w:val="24"/>
    </w:rPr>
  </w:style>
  <w:style w:type="paragraph" w:customStyle="1" w:styleId="cgHeading">
    <w:name w:val="cgHeading"/>
    <w:basedOn w:val="Normal"/>
    <w:autoRedefine/>
    <w:rsid w:val="00410C0A"/>
    <w:pPr>
      <w:spacing w:after="120"/>
    </w:pPr>
    <w:rPr>
      <w:rFonts w:cs="Arial"/>
      <w:b/>
      <w:sz w:val="28"/>
      <w:szCs w:val="24"/>
    </w:rPr>
  </w:style>
  <w:style w:type="paragraph" w:customStyle="1" w:styleId="cgHTMLInclude">
    <w:name w:val="cgHTMLInclude"/>
    <w:basedOn w:val="Normal"/>
    <w:rsid w:val="00410C0A"/>
    <w:pPr>
      <w:widowControl w:val="0"/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BDC7D0"/>
      <w:tabs>
        <w:tab w:val="left" w:pos="1134"/>
        <w:tab w:val="left" w:pos="2268"/>
        <w:tab w:val="left" w:pos="3402"/>
      </w:tabs>
      <w:suppressAutoHyphens/>
      <w:outlineLvl w:val="0"/>
    </w:pPr>
    <w:rPr>
      <w:rFonts w:cs="Arial"/>
      <w:color w:val="000000"/>
      <w:sz w:val="24"/>
      <w:szCs w:val="24"/>
    </w:rPr>
  </w:style>
  <w:style w:type="paragraph" w:customStyle="1" w:styleId="cgHTMLHeadInclude">
    <w:name w:val="cgHTMLHeadInclude"/>
    <w:basedOn w:val="cgHTMLInclude"/>
    <w:rsid w:val="00410C0A"/>
  </w:style>
  <w:style w:type="paragraph" w:customStyle="1" w:styleId="cgInclude">
    <w:name w:val="cgInclude"/>
    <w:basedOn w:val="cgBodyText"/>
    <w:rsid w:val="00410C0A"/>
    <w:pPr>
      <w:shd w:val="clear" w:color="auto" w:fill="A4A4C2"/>
    </w:pPr>
  </w:style>
  <w:style w:type="paragraph" w:customStyle="1" w:styleId="cgLiteral">
    <w:name w:val="cgLiteral"/>
    <w:basedOn w:val="Normal"/>
    <w:rsid w:val="00410C0A"/>
    <w:pPr>
      <w:widowControl w:val="0"/>
      <w:shd w:val="clear" w:color="auto" w:fill="DC8688"/>
      <w:tabs>
        <w:tab w:val="left" w:pos="1134"/>
        <w:tab w:val="left" w:pos="2268"/>
        <w:tab w:val="left" w:pos="3402"/>
      </w:tabs>
      <w:suppressAutoHyphens/>
      <w:outlineLvl w:val="0"/>
    </w:pPr>
    <w:rPr>
      <w:rFonts w:cs="Arial"/>
      <w:color w:val="000000"/>
      <w:sz w:val="24"/>
      <w:szCs w:val="24"/>
    </w:rPr>
  </w:style>
  <w:style w:type="paragraph" w:customStyle="1" w:styleId="cgPageTitle">
    <w:name w:val="cgPageTitle"/>
    <w:basedOn w:val="Normal"/>
    <w:rsid w:val="00410C0A"/>
    <w:pPr>
      <w:widowControl w:val="0"/>
      <w:shd w:val="clear" w:color="auto" w:fill="83A8C1"/>
      <w:suppressAutoHyphens/>
      <w:outlineLvl w:val="0"/>
    </w:pPr>
    <w:rPr>
      <w:rFonts w:cs="Arial"/>
      <w:b/>
      <w:bCs/>
      <w:color w:val="000000"/>
      <w:sz w:val="28"/>
      <w:szCs w:val="24"/>
    </w:rPr>
  </w:style>
  <w:style w:type="paragraph" w:customStyle="1" w:styleId="cgPanelText">
    <w:name w:val="cgPanelText"/>
    <w:basedOn w:val="Normal"/>
    <w:rsid w:val="00410C0A"/>
    <w:pPr>
      <w:shd w:val="clear" w:color="auto" w:fill="D9D9D9"/>
    </w:pPr>
    <w:rPr>
      <w:rFonts w:cs="Arial"/>
      <w:sz w:val="24"/>
      <w:szCs w:val="24"/>
    </w:rPr>
  </w:style>
  <w:style w:type="paragraph" w:customStyle="1" w:styleId="cgPopup">
    <w:name w:val="cgPopup"/>
    <w:basedOn w:val="cgBodyText"/>
    <w:rsid w:val="00410C0A"/>
    <w:pPr>
      <w:pBdr>
        <w:top w:val="dashed" w:sz="4" w:space="4" w:color="auto"/>
        <w:left w:val="dashed" w:sz="4" w:space="4" w:color="auto"/>
        <w:bottom w:val="dashed" w:sz="4" w:space="4" w:color="auto"/>
        <w:right w:val="dashed" w:sz="4" w:space="4" w:color="auto"/>
      </w:pBdr>
      <w:shd w:val="clear" w:color="auto" w:fill="99CCFF"/>
    </w:pPr>
  </w:style>
  <w:style w:type="paragraph" w:customStyle="1" w:styleId="cgQuoteText">
    <w:name w:val="cgQuoteText"/>
    <w:basedOn w:val="cgBodyText"/>
    <w:rsid w:val="00410C0A"/>
    <w:pPr>
      <w:shd w:val="clear" w:color="auto" w:fill="FFFF99"/>
      <w:ind w:left="567" w:right="567"/>
    </w:pPr>
    <w:rPr>
      <w:i/>
      <w:iCs/>
    </w:rPr>
  </w:style>
  <w:style w:type="paragraph" w:customStyle="1" w:styleId="cgSectionTitle">
    <w:name w:val="cgSectionTitle"/>
    <w:basedOn w:val="cgBodyText"/>
    <w:next w:val="cgBodyText"/>
    <w:rsid w:val="00410C0A"/>
    <w:pPr>
      <w:shd w:val="clear" w:color="auto" w:fill="FF9900"/>
    </w:pPr>
    <w:rPr>
      <w:b/>
      <w:sz w:val="28"/>
    </w:rPr>
  </w:style>
  <w:style w:type="paragraph" w:customStyle="1" w:styleId="cgSubHeading">
    <w:name w:val="cgSubHeading"/>
    <w:basedOn w:val="Normal"/>
    <w:autoRedefine/>
    <w:rsid w:val="00410C0A"/>
    <w:pPr>
      <w:spacing w:after="60"/>
    </w:pPr>
    <w:rPr>
      <w:rFonts w:cs="Arial"/>
      <w:b/>
      <w:bCs/>
      <w:sz w:val="24"/>
      <w:szCs w:val="24"/>
    </w:rPr>
  </w:style>
  <w:style w:type="paragraph" w:customStyle="1" w:styleId="cgSummary">
    <w:name w:val="cgSummary"/>
    <w:basedOn w:val="Normal"/>
    <w:rsid w:val="00410C0A"/>
    <w:pPr>
      <w:widowControl w:val="0"/>
      <w:shd w:val="clear" w:color="auto" w:fill="FFFF00"/>
      <w:tabs>
        <w:tab w:val="left" w:pos="1134"/>
        <w:tab w:val="left" w:pos="2268"/>
        <w:tab w:val="left" w:pos="3402"/>
      </w:tabs>
      <w:suppressAutoHyphens/>
      <w:outlineLvl w:val="0"/>
    </w:pPr>
    <w:rPr>
      <w:rFonts w:cs="Arial"/>
      <w:color w:val="000000"/>
      <w:sz w:val="24"/>
      <w:szCs w:val="24"/>
      <w:lang w:val="en-US"/>
    </w:rPr>
  </w:style>
  <w:style w:type="paragraph" w:customStyle="1" w:styleId="cgTableColumnHead">
    <w:name w:val="cgTableColumnHead"/>
    <w:basedOn w:val="cgLiteral"/>
    <w:rsid w:val="00410C0A"/>
    <w:pPr>
      <w:shd w:val="clear" w:color="auto" w:fill="FFCC00"/>
    </w:pPr>
    <w:rPr>
      <w:lang w:val="en-US"/>
    </w:rPr>
  </w:style>
  <w:style w:type="paragraph" w:customStyle="1" w:styleId="cgTableRowHead">
    <w:name w:val="cgTableRowHead"/>
    <w:basedOn w:val="cgTableColumnHead"/>
    <w:rsid w:val="00410C0A"/>
    <w:pPr>
      <w:shd w:val="clear" w:color="auto" w:fill="FFCC99"/>
    </w:pPr>
  </w:style>
  <w:style w:type="paragraph" w:customStyle="1" w:styleId="CM2">
    <w:name w:val="CM2"/>
    <w:basedOn w:val="Default"/>
    <w:next w:val="Default"/>
    <w:uiPriority w:val="99"/>
    <w:rsid w:val="003A4A3C"/>
    <w:pPr>
      <w:spacing w:line="508" w:lineRule="atLeast"/>
    </w:pPr>
    <w:rPr>
      <w:rFonts w:ascii="Helvetica" w:hAnsi="Helvetica" w:cs="Helvetica"/>
      <w:color w:val="auto"/>
    </w:rPr>
  </w:style>
  <w:style w:type="paragraph" w:customStyle="1" w:styleId="CM9">
    <w:name w:val="CM9"/>
    <w:basedOn w:val="Default"/>
    <w:next w:val="Default"/>
    <w:uiPriority w:val="99"/>
    <w:rsid w:val="003A4A3C"/>
    <w:rPr>
      <w:rFonts w:ascii="Helvetica" w:hAnsi="Helvetica" w:cs="Helvetica"/>
      <w:color w:val="auto"/>
    </w:rPr>
  </w:style>
  <w:style w:type="paragraph" w:customStyle="1" w:styleId="CM1">
    <w:name w:val="CM1"/>
    <w:basedOn w:val="Default"/>
    <w:next w:val="Default"/>
    <w:uiPriority w:val="99"/>
    <w:rsid w:val="003A4A3C"/>
    <w:rPr>
      <w:rFonts w:ascii="Helvetica" w:hAnsi="Helvetica" w:cs="Helvetica"/>
      <w:color w:val="auto"/>
    </w:rPr>
  </w:style>
  <w:style w:type="paragraph" w:customStyle="1" w:styleId="CM10">
    <w:name w:val="CM10"/>
    <w:basedOn w:val="Default"/>
    <w:next w:val="Default"/>
    <w:uiPriority w:val="99"/>
    <w:rsid w:val="003A4A3C"/>
    <w:rPr>
      <w:rFonts w:ascii="Helvetica" w:hAnsi="Helvetica" w:cs="Helvetica"/>
      <w:color w:val="auto"/>
    </w:rPr>
  </w:style>
  <w:style w:type="paragraph" w:customStyle="1" w:styleId="CM3">
    <w:name w:val="CM3"/>
    <w:basedOn w:val="Default"/>
    <w:next w:val="Default"/>
    <w:uiPriority w:val="99"/>
    <w:rsid w:val="003A4A3C"/>
    <w:pPr>
      <w:spacing w:line="253" w:lineRule="atLeast"/>
    </w:pPr>
    <w:rPr>
      <w:rFonts w:ascii="Helvetica" w:hAnsi="Helvetica" w:cs="Helvetica"/>
      <w:color w:va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9B4112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5CA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2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winburne.edu.au/student-login/academic-integrity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swinburne.edu.au/current-students/manage-course/exams-results-assessment/plagiarism-academic-integrity/plagiarism-misconduc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winburne.edu.au/student-login/academic-integrity/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mp\XPgrpwise\AnswerBookTemplate%20FS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0FB11-B438-4EE8-9AA0-AD59CB15896E}"/>
      </w:docPartPr>
      <w:docPartBody>
        <w:p w:rsidR="00F60C7A" w:rsidRDefault="00F80E6D">
          <w:r w:rsidRPr="00895A3F">
            <w:rPr>
              <w:rStyle w:val="PlaceholderText"/>
            </w:rPr>
            <w:t>Click here to enter text.</w:t>
          </w:r>
        </w:p>
      </w:docPartBody>
    </w:docPart>
    <w:docPart>
      <w:docPartPr>
        <w:name w:val="4647740849C146788BC610F859A46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CA8AD-C47D-42A7-BFF1-9B8170AF87C7}"/>
      </w:docPartPr>
      <w:docPartBody>
        <w:p w:rsidR="0059704C" w:rsidRDefault="00ED15E8" w:rsidP="00ED15E8">
          <w:pPr>
            <w:pStyle w:val="4647740849C146788BC610F859A461CB"/>
          </w:pPr>
          <w:r w:rsidRPr="005E459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0E6D"/>
    <w:rsid w:val="001C10CD"/>
    <w:rsid w:val="00275C1E"/>
    <w:rsid w:val="00286372"/>
    <w:rsid w:val="00530574"/>
    <w:rsid w:val="0059704C"/>
    <w:rsid w:val="006A1D4B"/>
    <w:rsid w:val="006F0DDB"/>
    <w:rsid w:val="0087067C"/>
    <w:rsid w:val="008D14A9"/>
    <w:rsid w:val="00A707CA"/>
    <w:rsid w:val="00AB0976"/>
    <w:rsid w:val="00B4583E"/>
    <w:rsid w:val="00BF5B2D"/>
    <w:rsid w:val="00ED15E8"/>
    <w:rsid w:val="00F60C7A"/>
    <w:rsid w:val="00F80547"/>
    <w:rsid w:val="00F80E6D"/>
    <w:rsid w:val="00F8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15E8"/>
    <w:rPr>
      <w:color w:val="808080"/>
    </w:rPr>
  </w:style>
  <w:style w:type="paragraph" w:customStyle="1" w:styleId="4647740849C146788BC610F859A461CB">
    <w:name w:val="4647740849C146788BC610F859A461CB"/>
    <w:rsid w:val="00ED15E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57C20F-44CF-488B-9E65-5C4A0BC9B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AnswerBookTemplate FS.dot</Template>
  <TotalTime>18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Information Technology</vt:lpstr>
    </vt:vector>
  </TitlesOfParts>
  <Company>Swinburne Univesity</Company>
  <LinksUpToDate>false</LinksUpToDate>
  <CharactersWithSpaces>1525</CharactersWithSpaces>
  <SharedDoc>false</SharedDoc>
  <HLinks>
    <vt:vector size="6" baseType="variant">
      <vt:variant>
        <vt:i4>2752609</vt:i4>
      </vt:variant>
      <vt:variant>
        <vt:i4>13</vt:i4>
      </vt:variant>
      <vt:variant>
        <vt:i4>0</vt:i4>
      </vt:variant>
      <vt:variant>
        <vt:i4>5</vt:i4>
      </vt:variant>
      <vt:variant>
        <vt:lpwstr>http://policies.swinburne.edu.au/ppdonline/showdoc.aspx?recnum=POL/2008/321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Information Technology</dc:title>
  <dc:creator>Swinburne</dc:creator>
  <cp:lastModifiedBy>RAGHU PRABHU</cp:lastModifiedBy>
  <cp:revision>27</cp:revision>
  <cp:lastPrinted>2024-03-21T20:43:00Z</cp:lastPrinted>
  <dcterms:created xsi:type="dcterms:W3CDTF">2022-03-04T03:44:00Z</dcterms:created>
  <dcterms:modified xsi:type="dcterms:W3CDTF">2024-04-07T01:17:00Z</dcterms:modified>
</cp:coreProperties>
</file>